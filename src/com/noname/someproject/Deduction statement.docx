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634"/>
      </w:tblGrid>
      <w:tr w:rsidR="009C3259" w:rsidRPr="00A24F01" w:rsidTr="006C1E93">
        <w:tc>
          <w:tcPr>
            <w:tcW w:w="4590" w:type="dxa"/>
            <w:tcBorders>
              <w:bottom w:val="single" w:sz="4" w:space="0" w:color="auto"/>
            </w:tcBorders>
          </w:tcPr>
          <w:p w:rsidR="009C3259" w:rsidRPr="00A24F01" w:rsidRDefault="009C3259" w:rsidP="00EF50E0">
            <w:pPr>
              <w:spacing w:after="0" w:line="240" w:lineRule="auto"/>
              <w:jc w:val="center"/>
              <w:rPr>
                <w:b/>
                <w:szCs w:val="24"/>
                <w:lang w:val="pl-PL"/>
              </w:rPr>
            </w:pPr>
            <w:r w:rsidRPr="00A24F01">
              <w:rPr>
                <w:b/>
                <w:szCs w:val="24"/>
                <w:lang w:val="pl-PL"/>
              </w:rPr>
              <w:t>Zgoda na potrącenie</w:t>
            </w:r>
          </w:p>
          <w:p w:rsidR="009C3259" w:rsidRPr="00A24F01" w:rsidRDefault="0026512A" w:rsidP="00EF50E0">
            <w:pPr>
              <w:spacing w:after="0" w:line="240" w:lineRule="auto"/>
              <w:jc w:val="center"/>
              <w:rPr>
                <w:sz w:val="20"/>
                <w:szCs w:val="20"/>
                <w:lang w:val="pl-PL"/>
              </w:rPr>
            </w:pPr>
            <w:r w:rsidRPr="00A24F01">
              <w:rPr>
                <w:sz w:val="20"/>
                <w:szCs w:val="20"/>
                <w:lang w:val="pl-PL"/>
              </w:rPr>
              <w:t>(z</w:t>
            </w:r>
            <w:r w:rsidR="00E509B9" w:rsidRPr="00A24F01">
              <w:rPr>
                <w:sz w:val="20"/>
                <w:szCs w:val="20"/>
                <w:lang w:val="pl-PL"/>
              </w:rPr>
              <w:t>wana</w:t>
            </w:r>
            <w:r w:rsidRPr="00A24F01">
              <w:rPr>
                <w:sz w:val="20"/>
                <w:szCs w:val="20"/>
                <w:lang w:val="pl-PL"/>
              </w:rPr>
              <w:t xml:space="preserve"> poniżej “Oświadczeniem”)</w:t>
            </w:r>
          </w:p>
          <w:p w:rsidR="00EF50E0" w:rsidRPr="00A24F01" w:rsidRDefault="00EF50E0" w:rsidP="00BD1E36">
            <w:pPr>
              <w:spacing w:after="0" w:line="240" w:lineRule="auto"/>
              <w:rPr>
                <w:sz w:val="20"/>
                <w:szCs w:val="20"/>
                <w:lang w:val="pl-PL"/>
              </w:rPr>
            </w:pPr>
          </w:p>
          <w:p w:rsidR="0019073B" w:rsidRDefault="009C3259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  <w:r w:rsidRPr="0019073B">
              <w:rPr>
                <w:sz w:val="20"/>
                <w:szCs w:val="20"/>
                <w:lang w:val="pl-PL"/>
              </w:rPr>
              <w:t>Potwierdzam</w:t>
            </w:r>
            <w:r w:rsidR="0026512A" w:rsidRPr="0019073B">
              <w:rPr>
                <w:sz w:val="20"/>
                <w:szCs w:val="20"/>
                <w:lang w:val="pl-PL"/>
              </w:rPr>
              <w:t xml:space="preserve"> niniejszym</w:t>
            </w:r>
            <w:r w:rsidRPr="0019073B">
              <w:rPr>
                <w:sz w:val="20"/>
                <w:szCs w:val="20"/>
                <w:lang w:val="pl-PL"/>
              </w:rPr>
              <w:t>, że</w:t>
            </w:r>
            <w:r w:rsidR="0019073B" w:rsidRPr="0019073B">
              <w:rPr>
                <w:sz w:val="20"/>
                <w:szCs w:val="20"/>
                <w:lang w:val="pl-PL"/>
              </w:rPr>
              <w:t xml:space="preserve">: </w:t>
            </w:r>
          </w:p>
          <w:p w:rsidR="00EF50E0" w:rsidRDefault="00EF50E0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</w:p>
          <w:p w:rsidR="00EF50E0" w:rsidRPr="00BD1E36" w:rsidRDefault="00941024" w:rsidP="00BD1E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W dni</w:t>
            </w:r>
            <w:r w:rsidR="00D06FD5">
              <w:rPr>
                <w:sz w:val="20"/>
                <w:szCs w:val="20"/>
                <w:lang w:val="pl-PL"/>
              </w:rPr>
              <w:t xml:space="preserve">u </w:t>
            </w:r>
            <w:r w:rsidR="00AE0798">
              <w:rPr>
                <w:sz w:val="20"/>
                <w:szCs w:val="20"/>
                <w:lang w:val="pl-PL"/>
              </w:rPr>
              <w:t>...................</w:t>
            </w:r>
            <w:r w:rsidR="00D06FD5">
              <w:rPr>
                <w:sz w:val="20"/>
                <w:szCs w:val="20"/>
                <w:lang w:val="pl-PL"/>
              </w:rPr>
              <w:t xml:space="preserve"> r. zawarłem</w:t>
            </w:r>
            <w:r>
              <w:rPr>
                <w:sz w:val="20"/>
                <w:szCs w:val="20"/>
                <w:lang w:val="pl-PL"/>
              </w:rPr>
              <w:t xml:space="preserve"> </w:t>
            </w:r>
            <w:r w:rsidRPr="0019073B">
              <w:rPr>
                <w:sz w:val="20"/>
                <w:szCs w:val="20"/>
                <w:lang w:val="pl-PL"/>
              </w:rPr>
              <w:t>z Luxoft Poland spółką  z ograniczoną odpowiedzialnością</w:t>
            </w:r>
            <w:r>
              <w:rPr>
                <w:sz w:val="20"/>
                <w:szCs w:val="20"/>
                <w:lang w:val="pl-PL"/>
              </w:rPr>
              <w:t xml:space="preserve"> (zwaną dalej Spółką) umowę </w:t>
            </w:r>
            <w:r w:rsidR="00AE0798">
              <w:rPr>
                <w:sz w:val="20"/>
                <w:szCs w:val="20"/>
                <w:lang w:val="pl-PL"/>
              </w:rPr>
              <w:t xml:space="preserve">o pracę </w:t>
            </w:r>
            <w:r w:rsidR="00A06475">
              <w:rPr>
                <w:sz w:val="20"/>
                <w:szCs w:val="20"/>
                <w:lang w:val="pl-PL"/>
              </w:rPr>
              <w:t>na czas nieokreślony / określony</w:t>
            </w:r>
            <w:r>
              <w:rPr>
                <w:sz w:val="20"/>
                <w:szCs w:val="20"/>
                <w:lang w:val="pl-PL"/>
              </w:rPr>
              <w:t>.</w:t>
            </w:r>
          </w:p>
          <w:p w:rsidR="00EF50E0" w:rsidRPr="00BD1E36" w:rsidRDefault="002E2601" w:rsidP="00EF50E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Począwszy od </w:t>
            </w:r>
            <w:r w:rsidRPr="002E2601">
              <w:rPr>
                <w:b/>
                <w:sz w:val="20"/>
                <w:szCs w:val="20"/>
                <w:lang w:val="pl-PL"/>
              </w:rPr>
              <w:t>października 2016</w:t>
            </w:r>
            <w:r>
              <w:rPr>
                <w:b/>
                <w:sz w:val="20"/>
                <w:szCs w:val="20"/>
                <w:lang w:val="pl-PL"/>
              </w:rPr>
              <w:t xml:space="preserve"> </w:t>
            </w:r>
            <w:r w:rsidRPr="002E2601">
              <w:rPr>
                <w:b/>
                <w:sz w:val="20"/>
                <w:szCs w:val="20"/>
                <w:lang w:val="pl-PL"/>
              </w:rPr>
              <w:t>r</w:t>
            </w:r>
            <w:r>
              <w:rPr>
                <w:b/>
                <w:sz w:val="20"/>
                <w:szCs w:val="20"/>
                <w:lang w:val="pl-PL"/>
              </w:rPr>
              <w:t>oku</w:t>
            </w:r>
            <w:r w:rsidR="009C3259" w:rsidRPr="0019073B">
              <w:rPr>
                <w:sz w:val="20"/>
                <w:szCs w:val="20"/>
                <w:lang w:val="pl-PL"/>
              </w:rPr>
              <w:t xml:space="preserve"> </w:t>
            </w:r>
            <w:r w:rsidR="00AE0798">
              <w:rPr>
                <w:sz w:val="20"/>
                <w:szCs w:val="20"/>
                <w:lang w:val="pl-PL"/>
              </w:rPr>
              <w:t xml:space="preserve">przystąpiłem  </w:t>
            </w:r>
            <w:r w:rsidR="00AE0798">
              <w:rPr>
                <w:rFonts w:ascii="Arial" w:hAnsi="Arial" w:cs="Arial"/>
                <w:color w:val="000000" w:themeColor="text1"/>
                <w:sz w:val="20"/>
                <w:szCs w:val="20"/>
                <w:lang w:val="pl-PL"/>
              </w:rPr>
              <w:t>do zajęć języka angielskiego realizowanych przez Spółkę w ramach programu benefitów adresowanych do pracown</w:t>
            </w:r>
            <w:r w:rsidR="00AE0798">
              <w:rPr>
                <w:sz w:val="20"/>
                <w:szCs w:val="20"/>
                <w:lang w:val="pl-PL"/>
              </w:rPr>
              <w:t>ików Spółki.</w:t>
            </w:r>
          </w:p>
          <w:p w:rsidR="00EF50E0" w:rsidRPr="00BD1E36" w:rsidRDefault="00AE0798" w:rsidP="00EF50E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Kurs języka angielskiego realiz</w:t>
            </w:r>
            <w:r w:rsidR="003F6F3E">
              <w:rPr>
                <w:sz w:val="20"/>
                <w:szCs w:val="20"/>
                <w:lang w:val="pl-PL"/>
              </w:rPr>
              <w:t xml:space="preserve">owany jest </w:t>
            </w:r>
            <w:r w:rsidR="000F7F05">
              <w:rPr>
                <w:sz w:val="20"/>
                <w:szCs w:val="20"/>
                <w:lang w:val="pl-PL"/>
              </w:rPr>
              <w:br/>
            </w:r>
            <w:r w:rsidR="003F6F3E">
              <w:rPr>
                <w:sz w:val="20"/>
                <w:szCs w:val="20"/>
                <w:lang w:val="pl-PL"/>
              </w:rPr>
              <w:t>w wymiarze 23 godzin</w:t>
            </w:r>
            <w:r w:rsidR="000F7F05">
              <w:rPr>
                <w:sz w:val="20"/>
                <w:szCs w:val="20"/>
                <w:lang w:val="pl-PL"/>
              </w:rPr>
              <w:t xml:space="preserve"> w okresie od </w:t>
            </w:r>
            <w:r w:rsidR="000F7F05" w:rsidRPr="000F7F05">
              <w:rPr>
                <w:b/>
                <w:sz w:val="20"/>
                <w:szCs w:val="20"/>
                <w:lang w:val="pl-PL"/>
              </w:rPr>
              <w:t>października 2016</w:t>
            </w:r>
            <w:r w:rsidR="000F7F05">
              <w:rPr>
                <w:sz w:val="20"/>
                <w:szCs w:val="20"/>
                <w:lang w:val="pl-PL"/>
              </w:rPr>
              <w:t xml:space="preserve"> do </w:t>
            </w:r>
            <w:r w:rsidR="000F7F05" w:rsidRPr="000F7F05">
              <w:rPr>
                <w:b/>
                <w:sz w:val="20"/>
                <w:szCs w:val="20"/>
                <w:lang w:val="pl-PL"/>
              </w:rPr>
              <w:t>stycznia 2017</w:t>
            </w:r>
            <w:r w:rsidR="000F7F05">
              <w:rPr>
                <w:sz w:val="20"/>
                <w:szCs w:val="20"/>
                <w:lang w:val="pl-PL"/>
              </w:rPr>
              <w:t>.</w:t>
            </w:r>
            <w:r>
              <w:rPr>
                <w:sz w:val="20"/>
                <w:szCs w:val="20"/>
                <w:lang w:val="pl-PL"/>
              </w:rPr>
              <w:t xml:space="preserve"> </w:t>
            </w:r>
            <w:r w:rsidR="003F6F3E">
              <w:rPr>
                <w:sz w:val="20"/>
                <w:szCs w:val="20"/>
                <w:lang w:val="pl-PL"/>
              </w:rPr>
              <w:t>K</w:t>
            </w:r>
            <w:r>
              <w:rPr>
                <w:sz w:val="20"/>
                <w:szCs w:val="20"/>
                <w:lang w:val="pl-PL"/>
              </w:rPr>
              <w:t>oszt kursu w przeliczeniu na</w:t>
            </w:r>
            <w:r w:rsidR="000F7F05">
              <w:rPr>
                <w:sz w:val="20"/>
                <w:szCs w:val="20"/>
                <w:lang w:val="pl-PL"/>
              </w:rPr>
              <w:t xml:space="preserve"> jednego uczestnika wynosi  </w:t>
            </w:r>
            <w:r w:rsidR="000F7F05" w:rsidRPr="000F7F05">
              <w:rPr>
                <w:b/>
                <w:sz w:val="20"/>
                <w:szCs w:val="20"/>
                <w:lang w:val="pl-PL"/>
              </w:rPr>
              <w:t>402,50 zł</w:t>
            </w:r>
            <w:r w:rsidR="000F7F05">
              <w:rPr>
                <w:sz w:val="20"/>
                <w:szCs w:val="20"/>
                <w:lang w:val="pl-PL"/>
              </w:rPr>
              <w:t xml:space="preserve"> (słownie: czterysta dwa złote i i pięćdziesiąt groszy</w:t>
            </w:r>
            <w:r>
              <w:rPr>
                <w:sz w:val="20"/>
                <w:szCs w:val="20"/>
                <w:lang w:val="pl-PL"/>
              </w:rPr>
              <w:t>).</w:t>
            </w:r>
          </w:p>
          <w:p w:rsidR="00D96FB6" w:rsidRPr="00BD1E36" w:rsidRDefault="00AB1C32" w:rsidP="00D96FB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W związku z powyższymi okolicznościami </w:t>
            </w:r>
            <w:r w:rsidR="00AE0798">
              <w:rPr>
                <w:sz w:val="20"/>
                <w:szCs w:val="20"/>
                <w:lang w:val="pl-PL"/>
              </w:rPr>
              <w:t xml:space="preserve">potwierdzam, że jestem zobowiązany zwrócić </w:t>
            </w:r>
            <w:r w:rsidR="000F7F05">
              <w:rPr>
                <w:sz w:val="20"/>
                <w:szCs w:val="20"/>
                <w:lang w:val="pl-PL"/>
              </w:rPr>
              <w:t xml:space="preserve">Spółce kwotę w wysokości </w:t>
            </w:r>
            <w:r w:rsidR="00D96FB6">
              <w:rPr>
                <w:b/>
                <w:sz w:val="20"/>
                <w:szCs w:val="20"/>
                <w:lang w:val="pl-PL"/>
              </w:rPr>
              <w:t>402,50</w:t>
            </w:r>
            <w:r w:rsidR="000F7F05" w:rsidRPr="000F7F05">
              <w:rPr>
                <w:b/>
                <w:sz w:val="20"/>
                <w:szCs w:val="20"/>
                <w:lang w:val="pl-PL"/>
              </w:rPr>
              <w:t xml:space="preserve"> zł</w:t>
            </w:r>
            <w:r w:rsidR="000F7F05">
              <w:rPr>
                <w:sz w:val="20"/>
                <w:szCs w:val="20"/>
                <w:lang w:val="pl-PL"/>
              </w:rPr>
              <w:t xml:space="preserve"> </w:t>
            </w:r>
            <w:r w:rsidR="00D96FB6">
              <w:rPr>
                <w:sz w:val="20"/>
                <w:szCs w:val="20"/>
                <w:lang w:val="pl-PL"/>
              </w:rPr>
              <w:t>(słownie: czterysta dwa złote i i pięćdziesiąt groszy).</w:t>
            </w:r>
          </w:p>
          <w:p w:rsidR="00D96FB6" w:rsidRDefault="00D96FB6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</w:p>
          <w:p w:rsidR="006C1E93" w:rsidRDefault="009C3259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  <w:bookmarkStart w:id="0" w:name="_GoBack"/>
            <w:bookmarkEnd w:id="0"/>
            <w:r w:rsidRPr="0019073B">
              <w:rPr>
                <w:sz w:val="20"/>
                <w:szCs w:val="20"/>
                <w:lang w:val="pl-PL"/>
              </w:rPr>
              <w:t>Wyrażam niniejszym zgodę na potrącenie</w:t>
            </w:r>
            <w:r w:rsidR="006C1E93">
              <w:rPr>
                <w:sz w:val="20"/>
                <w:szCs w:val="20"/>
                <w:lang w:val="pl-PL"/>
              </w:rPr>
              <w:t xml:space="preserve"> przez Spółkę z mojego </w:t>
            </w:r>
            <w:r w:rsidR="006C1E93" w:rsidRPr="0019073B">
              <w:rPr>
                <w:sz w:val="20"/>
                <w:szCs w:val="20"/>
                <w:lang w:val="pl-PL"/>
              </w:rPr>
              <w:t>wynagrodzenia za pracę, premii, bonusu, ekwiwalentu za niewykorzystany urlop, wynagrodzenia urlopowego</w:t>
            </w:r>
            <w:r w:rsidR="006C1E93">
              <w:rPr>
                <w:sz w:val="20"/>
                <w:szCs w:val="20"/>
                <w:lang w:val="pl-PL"/>
              </w:rPr>
              <w:t>:</w:t>
            </w:r>
          </w:p>
          <w:p w:rsidR="008E4421" w:rsidRDefault="008E4421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</w:p>
          <w:p w:rsidR="00EF50E0" w:rsidRDefault="00EF50E0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</w:p>
          <w:p w:rsidR="00EF50E0" w:rsidRPr="00BD1E36" w:rsidRDefault="006C1E93" w:rsidP="00BD1E3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l-PL"/>
              </w:rPr>
              <w:t xml:space="preserve">z góry, w pierwszym miesiącu przeprowadzenia kursu kwoty </w:t>
            </w:r>
            <w:r w:rsidR="000F7F05" w:rsidRPr="000F7F05">
              <w:rPr>
                <w:b/>
                <w:sz w:val="20"/>
                <w:szCs w:val="20"/>
                <w:lang w:val="pl-PL"/>
              </w:rPr>
              <w:t>201,25 zł</w:t>
            </w:r>
            <w:r w:rsidR="000F7F05">
              <w:rPr>
                <w:sz w:val="20"/>
                <w:szCs w:val="20"/>
                <w:lang w:val="pl-PL"/>
              </w:rPr>
              <w:t xml:space="preserve"> (słownie: dwieście jeden</w:t>
            </w:r>
            <w:r w:rsidR="00AE0798" w:rsidRPr="006C1E93">
              <w:rPr>
                <w:sz w:val="20"/>
                <w:szCs w:val="20"/>
                <w:lang w:val="pl-PL"/>
              </w:rPr>
              <w:t xml:space="preserve"> złotych</w:t>
            </w:r>
            <w:r w:rsidR="000F7F05">
              <w:rPr>
                <w:sz w:val="20"/>
                <w:szCs w:val="20"/>
                <w:lang w:val="pl-PL"/>
              </w:rPr>
              <w:t xml:space="preserve"> </w:t>
            </w:r>
            <w:r w:rsidR="000F7F05">
              <w:rPr>
                <w:sz w:val="20"/>
                <w:szCs w:val="20"/>
                <w:lang w:val="pl-PL"/>
              </w:rPr>
              <w:br/>
              <w:t>i dwadzieścia pięć groszy</w:t>
            </w:r>
            <w:r w:rsidR="00AE0798" w:rsidRPr="006C1E93">
              <w:rPr>
                <w:sz w:val="20"/>
                <w:szCs w:val="20"/>
                <w:lang w:val="pl-PL"/>
              </w:rPr>
              <w:t>).</w:t>
            </w:r>
          </w:p>
          <w:p w:rsidR="006C1E93" w:rsidRPr="006C1E93" w:rsidRDefault="006C1E93" w:rsidP="00EF50E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W miesiącu, w którym zakończył się kurs kwoty </w:t>
            </w:r>
            <w:r w:rsidR="000F7F05">
              <w:rPr>
                <w:sz w:val="20"/>
                <w:szCs w:val="20"/>
                <w:lang w:val="pl-PL"/>
              </w:rPr>
              <w:t xml:space="preserve"> </w:t>
            </w:r>
            <w:r w:rsidR="000F7F05" w:rsidRPr="000F7F05">
              <w:rPr>
                <w:b/>
                <w:sz w:val="20"/>
                <w:szCs w:val="20"/>
                <w:lang w:val="pl-PL"/>
              </w:rPr>
              <w:t>201,25zł</w:t>
            </w:r>
            <w:r w:rsidR="000F7F05">
              <w:rPr>
                <w:sz w:val="20"/>
                <w:szCs w:val="20"/>
                <w:lang w:val="pl-PL"/>
              </w:rPr>
              <w:t xml:space="preserve"> (słownie: dwieście jeden </w:t>
            </w:r>
            <w:r w:rsidRPr="006C1E93">
              <w:rPr>
                <w:sz w:val="20"/>
                <w:szCs w:val="20"/>
                <w:lang w:val="pl-PL"/>
              </w:rPr>
              <w:t>złotych</w:t>
            </w:r>
            <w:r w:rsidR="000F7F05">
              <w:rPr>
                <w:sz w:val="20"/>
                <w:szCs w:val="20"/>
                <w:lang w:val="pl-PL"/>
              </w:rPr>
              <w:t xml:space="preserve"> i dwadzieścia pięć groszy</w:t>
            </w:r>
            <w:r w:rsidRPr="006C1E93">
              <w:rPr>
                <w:sz w:val="20"/>
                <w:szCs w:val="20"/>
                <w:lang w:val="pl-PL"/>
              </w:rPr>
              <w:t>).</w:t>
            </w:r>
          </w:p>
          <w:p w:rsidR="00D73610" w:rsidRDefault="00D73610" w:rsidP="00EF50E0">
            <w:pPr>
              <w:pStyle w:val="ListParagraph"/>
              <w:spacing w:after="0" w:line="240" w:lineRule="auto"/>
              <w:ind w:left="360"/>
              <w:jc w:val="both"/>
              <w:rPr>
                <w:sz w:val="20"/>
                <w:szCs w:val="20"/>
                <w:lang w:val="pl-PL"/>
              </w:rPr>
            </w:pPr>
          </w:p>
          <w:p w:rsidR="00BD1E36" w:rsidRDefault="00BD1E36" w:rsidP="00BD1E36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</w:p>
          <w:p w:rsidR="00EF50E0" w:rsidRDefault="00BD1E36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Potwierdzam, że poinformowano mnie, iż w wypadku gdy wymiar moich nieobecności nieusprawiedliwionych na zajęciach będzie mniejszy niż 30 % oraz odrobi</w:t>
            </w:r>
            <w:r w:rsidR="000F7F05">
              <w:rPr>
                <w:sz w:val="20"/>
                <w:szCs w:val="20"/>
                <w:lang w:val="pl-PL"/>
              </w:rPr>
              <w:t>one</w:t>
            </w:r>
            <w:r>
              <w:rPr>
                <w:sz w:val="20"/>
                <w:szCs w:val="20"/>
                <w:lang w:val="pl-PL"/>
              </w:rPr>
              <w:t xml:space="preserve"> co najmniej 70 % prac domowych zadanych przez lektora, Spółka ma prawo umorzyć kwotę wskazaną </w:t>
            </w:r>
            <w:r w:rsidR="000F7F05">
              <w:rPr>
                <w:sz w:val="20"/>
                <w:szCs w:val="20"/>
                <w:lang w:val="pl-PL"/>
              </w:rPr>
              <w:br/>
            </w:r>
            <w:r>
              <w:rPr>
                <w:sz w:val="20"/>
                <w:szCs w:val="20"/>
                <w:lang w:val="pl-PL"/>
              </w:rPr>
              <w:t>w punkcie 2 i nie dokonać jej potrącenia.</w:t>
            </w:r>
          </w:p>
          <w:p w:rsidR="00857DEF" w:rsidRDefault="00857DEF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</w:p>
          <w:p w:rsidR="00857DEF" w:rsidRDefault="00857DEF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</w:p>
          <w:p w:rsidR="00857DEF" w:rsidRDefault="00857DEF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</w:p>
          <w:p w:rsidR="00857DEF" w:rsidRDefault="00857DEF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</w:p>
          <w:p w:rsidR="00857DEF" w:rsidRDefault="00857DEF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</w:p>
          <w:p w:rsidR="00857DEF" w:rsidRDefault="00857DEF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</w:p>
          <w:p w:rsidR="00E509B9" w:rsidRPr="00A24F01" w:rsidRDefault="00E509B9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  <w:r w:rsidRPr="00A24F01">
              <w:rPr>
                <w:sz w:val="20"/>
                <w:szCs w:val="20"/>
                <w:lang w:val="pl-PL"/>
              </w:rPr>
              <w:t>Na dowód czego podpisuję niniejsze oświadczenie</w:t>
            </w:r>
          </w:p>
        </w:tc>
        <w:tc>
          <w:tcPr>
            <w:tcW w:w="4634" w:type="dxa"/>
            <w:tcBorders>
              <w:bottom w:val="single" w:sz="4" w:space="0" w:color="auto"/>
            </w:tcBorders>
          </w:tcPr>
          <w:p w:rsidR="009C3259" w:rsidRPr="00A24F01" w:rsidRDefault="0026512A" w:rsidP="00EF50E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A24F01">
              <w:rPr>
                <w:b/>
                <w:szCs w:val="24"/>
              </w:rPr>
              <w:lastRenderedPageBreak/>
              <w:t>Consent for deduction</w:t>
            </w:r>
          </w:p>
          <w:p w:rsidR="0026512A" w:rsidRPr="00A24F01" w:rsidRDefault="0026512A" w:rsidP="00EF50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4F01">
              <w:rPr>
                <w:sz w:val="20"/>
                <w:szCs w:val="20"/>
              </w:rPr>
              <w:t>(hereinafter referred to as „Statement”)</w:t>
            </w:r>
          </w:p>
          <w:p w:rsidR="00EF50E0" w:rsidRPr="00A24F01" w:rsidRDefault="00EF50E0" w:rsidP="00BD1E36">
            <w:pPr>
              <w:spacing w:after="0" w:line="240" w:lineRule="auto"/>
              <w:rPr>
                <w:sz w:val="20"/>
                <w:szCs w:val="20"/>
              </w:rPr>
            </w:pPr>
          </w:p>
          <w:p w:rsidR="00EF50E0" w:rsidRDefault="0026512A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  <w:r w:rsidRPr="0019073B">
              <w:rPr>
                <w:sz w:val="20"/>
                <w:szCs w:val="20"/>
                <w:lang w:val="pl-PL"/>
              </w:rPr>
              <w:t>I hereby confirm that</w:t>
            </w:r>
            <w:r w:rsidR="0019073B" w:rsidRPr="0019073B">
              <w:rPr>
                <w:sz w:val="20"/>
                <w:szCs w:val="20"/>
                <w:lang w:val="pl-PL"/>
              </w:rPr>
              <w:t>:</w:t>
            </w:r>
          </w:p>
          <w:p w:rsidR="00EF50E0" w:rsidRPr="0019073B" w:rsidRDefault="00EF50E0" w:rsidP="00EF50E0">
            <w:pPr>
              <w:spacing w:after="0" w:line="240" w:lineRule="auto"/>
              <w:jc w:val="both"/>
              <w:rPr>
                <w:sz w:val="20"/>
                <w:szCs w:val="20"/>
                <w:lang w:val="pl-PL"/>
              </w:rPr>
            </w:pPr>
          </w:p>
          <w:p w:rsidR="00EF50E0" w:rsidRPr="00BD1E36" w:rsidRDefault="0019073B" w:rsidP="00BD1E3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19073B">
              <w:rPr>
                <w:sz w:val="20"/>
                <w:szCs w:val="20"/>
              </w:rPr>
              <w:t xml:space="preserve">On </w:t>
            </w:r>
            <w:r w:rsidR="003F6F3E">
              <w:rPr>
                <w:sz w:val="20"/>
                <w:szCs w:val="20"/>
              </w:rPr>
              <w:t>………</w:t>
            </w:r>
            <w:r w:rsidRPr="0019073B">
              <w:rPr>
                <w:sz w:val="20"/>
                <w:szCs w:val="20"/>
              </w:rPr>
              <w:t xml:space="preserve"> I</w:t>
            </w:r>
            <w:r w:rsidR="00CD012F" w:rsidRPr="0019073B">
              <w:rPr>
                <w:sz w:val="20"/>
                <w:szCs w:val="20"/>
              </w:rPr>
              <w:t xml:space="preserve"> executed with </w:t>
            </w:r>
            <w:proofErr w:type="spellStart"/>
            <w:r w:rsidR="00CD012F" w:rsidRPr="0019073B">
              <w:rPr>
                <w:sz w:val="20"/>
                <w:szCs w:val="20"/>
              </w:rPr>
              <w:t>Luxoft</w:t>
            </w:r>
            <w:proofErr w:type="spellEnd"/>
            <w:r w:rsidR="00CD012F" w:rsidRPr="0019073B">
              <w:rPr>
                <w:sz w:val="20"/>
                <w:szCs w:val="20"/>
              </w:rPr>
              <w:t xml:space="preserve"> Poland </w:t>
            </w:r>
            <w:proofErr w:type="spellStart"/>
            <w:r w:rsidR="00CD012F" w:rsidRPr="0019073B">
              <w:rPr>
                <w:sz w:val="20"/>
                <w:szCs w:val="20"/>
              </w:rPr>
              <w:t>spółka</w:t>
            </w:r>
            <w:proofErr w:type="spellEnd"/>
            <w:r w:rsidR="00CD012F" w:rsidRPr="0019073B">
              <w:rPr>
                <w:sz w:val="20"/>
                <w:szCs w:val="20"/>
              </w:rPr>
              <w:t xml:space="preserve"> z </w:t>
            </w:r>
            <w:proofErr w:type="spellStart"/>
            <w:r w:rsidR="00CD012F" w:rsidRPr="0019073B">
              <w:rPr>
                <w:sz w:val="20"/>
                <w:szCs w:val="20"/>
              </w:rPr>
              <w:t>ograniczoną</w:t>
            </w:r>
            <w:proofErr w:type="spellEnd"/>
            <w:r w:rsidR="00CD012F" w:rsidRPr="0019073B">
              <w:rPr>
                <w:sz w:val="20"/>
                <w:szCs w:val="20"/>
              </w:rPr>
              <w:t xml:space="preserve"> </w:t>
            </w:r>
            <w:proofErr w:type="spellStart"/>
            <w:r w:rsidR="00CD012F" w:rsidRPr="0019073B">
              <w:rPr>
                <w:sz w:val="20"/>
                <w:szCs w:val="20"/>
              </w:rPr>
              <w:t>odpowiedzialnością</w:t>
            </w:r>
            <w:proofErr w:type="spellEnd"/>
            <w:r w:rsidRPr="0019073B">
              <w:rPr>
                <w:sz w:val="20"/>
                <w:szCs w:val="20"/>
              </w:rPr>
              <w:t xml:space="preserve"> </w:t>
            </w:r>
            <w:r w:rsidR="00D06FD5">
              <w:rPr>
                <w:sz w:val="20"/>
                <w:szCs w:val="20"/>
              </w:rPr>
              <w:t xml:space="preserve">(hereinafter referred to as the Company) </w:t>
            </w:r>
            <w:r w:rsidR="003F6F3E">
              <w:rPr>
                <w:sz w:val="20"/>
                <w:szCs w:val="20"/>
              </w:rPr>
              <w:t>a</w:t>
            </w:r>
            <w:r w:rsidR="00A06475">
              <w:rPr>
                <w:sz w:val="20"/>
                <w:szCs w:val="20"/>
              </w:rPr>
              <w:t>n</w:t>
            </w:r>
            <w:r w:rsidR="003F6F3E">
              <w:rPr>
                <w:sz w:val="20"/>
                <w:szCs w:val="20"/>
              </w:rPr>
              <w:t xml:space="preserve"> employment </w:t>
            </w:r>
            <w:r w:rsidR="00A06475">
              <w:rPr>
                <w:sz w:val="20"/>
                <w:szCs w:val="20"/>
              </w:rPr>
              <w:t>agreement for specified / unspecified time.</w:t>
            </w:r>
          </w:p>
          <w:p w:rsidR="00EF50E0" w:rsidRPr="00BD1E36" w:rsidRDefault="002E2601" w:rsidP="00EF50E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Starting from </w:t>
            </w:r>
            <w:r w:rsidRPr="002E2601">
              <w:rPr>
                <w:b/>
                <w:sz w:val="20"/>
                <w:szCs w:val="20"/>
              </w:rPr>
              <w:t xml:space="preserve">October, </w:t>
            </w:r>
            <w:proofErr w:type="gramStart"/>
            <w:r w:rsidRPr="002E2601">
              <w:rPr>
                <w:b/>
                <w:sz w:val="20"/>
                <w:szCs w:val="20"/>
              </w:rPr>
              <w:t>2016</w:t>
            </w:r>
            <w:r w:rsidR="003F6F3E">
              <w:rPr>
                <w:sz w:val="20"/>
                <w:szCs w:val="20"/>
              </w:rPr>
              <w:t xml:space="preserve"> </w:t>
            </w:r>
            <w:r w:rsidR="00D06FD5">
              <w:rPr>
                <w:sz w:val="20"/>
                <w:szCs w:val="20"/>
              </w:rPr>
              <w:t xml:space="preserve"> I</w:t>
            </w:r>
            <w:proofErr w:type="gramEnd"/>
            <w:r w:rsidR="00D06FD5">
              <w:rPr>
                <w:sz w:val="20"/>
                <w:szCs w:val="20"/>
              </w:rPr>
              <w:t xml:space="preserve"> </w:t>
            </w:r>
            <w:r w:rsidR="003F6F3E">
              <w:rPr>
                <w:sz w:val="20"/>
                <w:szCs w:val="20"/>
              </w:rPr>
              <w:t>began English classes carried out by the Company within the scope of benefits program addressed to the Company’s employees.</w:t>
            </w:r>
          </w:p>
          <w:p w:rsidR="00D06FD5" w:rsidRDefault="003F6F3E" w:rsidP="00EF50E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English classes are carried out in </w:t>
            </w:r>
            <w:r w:rsidR="000F7F05">
              <w:rPr>
                <w:sz w:val="20"/>
                <w:szCs w:val="20"/>
              </w:rPr>
              <w:t xml:space="preserve">the amount of 23 hours from </w:t>
            </w:r>
            <w:r w:rsidR="000F7F05" w:rsidRPr="000F7F05">
              <w:rPr>
                <w:b/>
                <w:sz w:val="20"/>
                <w:szCs w:val="20"/>
              </w:rPr>
              <w:t>October 2016</w:t>
            </w:r>
            <w:r w:rsidR="000F7F05">
              <w:rPr>
                <w:sz w:val="20"/>
                <w:szCs w:val="20"/>
              </w:rPr>
              <w:t xml:space="preserve"> till </w:t>
            </w:r>
            <w:r w:rsidR="000F7F05" w:rsidRPr="000F7F05">
              <w:rPr>
                <w:b/>
                <w:sz w:val="20"/>
                <w:szCs w:val="20"/>
              </w:rPr>
              <w:t>January 2017</w:t>
            </w:r>
            <w:r w:rsidR="000F7F0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The cost of the clas</w:t>
            </w:r>
            <w:r w:rsidR="000F7F05">
              <w:rPr>
                <w:sz w:val="20"/>
                <w:szCs w:val="20"/>
              </w:rPr>
              <w:t xml:space="preserve">ses per one participant is </w:t>
            </w:r>
            <w:r w:rsidR="000F7F05" w:rsidRPr="000F7F05">
              <w:rPr>
                <w:b/>
                <w:sz w:val="20"/>
                <w:szCs w:val="20"/>
              </w:rPr>
              <w:t>402</w:t>
            </w:r>
            <w:proofErr w:type="gramStart"/>
            <w:r w:rsidR="000F7F05" w:rsidRPr="000F7F05">
              <w:rPr>
                <w:b/>
                <w:sz w:val="20"/>
                <w:szCs w:val="20"/>
              </w:rPr>
              <w:t>,50</w:t>
            </w:r>
            <w:proofErr w:type="gramEnd"/>
            <w:r w:rsidR="000F7F05" w:rsidRPr="000F7F05">
              <w:rPr>
                <w:b/>
                <w:sz w:val="20"/>
                <w:szCs w:val="20"/>
              </w:rPr>
              <w:t xml:space="preserve"> PLN</w:t>
            </w:r>
            <w:r w:rsidR="000F7F05">
              <w:rPr>
                <w:sz w:val="20"/>
                <w:szCs w:val="20"/>
              </w:rPr>
              <w:t xml:space="preserve"> (in words: four hundred  two zlotys and  fifty </w:t>
            </w:r>
            <w:r>
              <w:rPr>
                <w:sz w:val="20"/>
                <w:szCs w:val="20"/>
              </w:rPr>
              <w:t>).</w:t>
            </w:r>
          </w:p>
          <w:p w:rsidR="00D96FB6" w:rsidRPr="00BD1E36" w:rsidRDefault="00D96FB6" w:rsidP="00BD1E36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3F6F3E" w:rsidRDefault="003F6F3E" w:rsidP="00EF50E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Referring to the abovementioned circumstances I hereby confirm to be obliged to reimburse the</w:t>
            </w:r>
            <w:r w:rsidR="000F7F05">
              <w:rPr>
                <w:sz w:val="20"/>
                <w:szCs w:val="20"/>
              </w:rPr>
              <w:t xml:space="preserve"> Company with the amount of </w:t>
            </w:r>
            <w:r w:rsidR="00D96FB6" w:rsidRPr="000F7F05">
              <w:rPr>
                <w:b/>
                <w:sz w:val="20"/>
                <w:szCs w:val="20"/>
              </w:rPr>
              <w:t>402</w:t>
            </w:r>
            <w:proofErr w:type="gramStart"/>
            <w:r w:rsidR="00D96FB6" w:rsidRPr="000F7F05">
              <w:rPr>
                <w:b/>
                <w:sz w:val="20"/>
                <w:szCs w:val="20"/>
              </w:rPr>
              <w:t>,50</w:t>
            </w:r>
            <w:proofErr w:type="gramEnd"/>
            <w:r w:rsidR="00D96FB6" w:rsidRPr="000F7F05">
              <w:rPr>
                <w:b/>
                <w:sz w:val="20"/>
                <w:szCs w:val="20"/>
              </w:rPr>
              <w:t xml:space="preserve"> PLN</w:t>
            </w:r>
            <w:r w:rsidR="00D96FB6">
              <w:rPr>
                <w:sz w:val="20"/>
                <w:szCs w:val="20"/>
              </w:rPr>
              <w:t xml:space="preserve"> (in words: four hundred  two zlotys and  fifty ).</w:t>
            </w:r>
          </w:p>
          <w:p w:rsidR="003F6F3E" w:rsidRPr="00EF50E0" w:rsidRDefault="003F6F3E" w:rsidP="00EF50E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8E4421" w:rsidRDefault="008E4421" w:rsidP="00EF50E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26512A" w:rsidRDefault="0026512A" w:rsidP="00EF50E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ED05BF">
              <w:rPr>
                <w:sz w:val="20"/>
                <w:szCs w:val="20"/>
              </w:rPr>
              <w:t>I hereby express my consent for deduction</w:t>
            </w:r>
            <w:r w:rsidR="003F6F3E">
              <w:rPr>
                <w:sz w:val="20"/>
                <w:szCs w:val="20"/>
              </w:rPr>
              <w:t xml:space="preserve"> by the Company</w:t>
            </w:r>
            <w:r w:rsidR="00ED05BF">
              <w:rPr>
                <w:sz w:val="20"/>
                <w:szCs w:val="20"/>
              </w:rPr>
              <w:t xml:space="preserve"> </w:t>
            </w:r>
            <w:r w:rsidR="00E509B9" w:rsidRPr="00ED05BF">
              <w:rPr>
                <w:sz w:val="20"/>
                <w:szCs w:val="20"/>
              </w:rPr>
              <w:t>from my remuneration</w:t>
            </w:r>
            <w:r w:rsidR="00CD012F" w:rsidRPr="00ED05BF">
              <w:rPr>
                <w:sz w:val="20"/>
                <w:szCs w:val="20"/>
              </w:rPr>
              <w:t>, appreciation bonus, bonus, equivalent remuneration for untaken leave</w:t>
            </w:r>
            <w:r w:rsidR="00A24F01" w:rsidRPr="00ED05BF">
              <w:rPr>
                <w:sz w:val="20"/>
                <w:szCs w:val="20"/>
              </w:rPr>
              <w:t xml:space="preserve">, remuneration for the time of </w:t>
            </w:r>
            <w:r w:rsidR="003F6F3E">
              <w:rPr>
                <w:sz w:val="20"/>
                <w:szCs w:val="20"/>
              </w:rPr>
              <w:t xml:space="preserve">not </w:t>
            </w:r>
            <w:r w:rsidR="00A24F01" w:rsidRPr="00ED05BF">
              <w:rPr>
                <w:sz w:val="20"/>
                <w:szCs w:val="20"/>
              </w:rPr>
              <w:t>taken</w:t>
            </w:r>
            <w:r w:rsidR="003F6F3E">
              <w:rPr>
                <w:sz w:val="20"/>
                <w:szCs w:val="20"/>
              </w:rPr>
              <w:t xml:space="preserve"> holiday leave:</w:t>
            </w:r>
          </w:p>
          <w:p w:rsidR="008E4421" w:rsidRPr="00ED05BF" w:rsidRDefault="008E4421" w:rsidP="00EF50E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EF50E0" w:rsidRPr="00BD1E36" w:rsidRDefault="000F7F05" w:rsidP="00BD1E3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amount of </w:t>
            </w:r>
            <w:r w:rsidRPr="000F7F05">
              <w:rPr>
                <w:b/>
                <w:sz w:val="20"/>
                <w:szCs w:val="20"/>
              </w:rPr>
              <w:t>201</w:t>
            </w:r>
            <w:proofErr w:type="gramStart"/>
            <w:r w:rsidRPr="000F7F05">
              <w:rPr>
                <w:b/>
                <w:sz w:val="20"/>
                <w:szCs w:val="20"/>
              </w:rPr>
              <w:t>,25</w:t>
            </w:r>
            <w:proofErr w:type="gramEnd"/>
            <w:r w:rsidRPr="000F7F05">
              <w:rPr>
                <w:b/>
                <w:sz w:val="20"/>
                <w:szCs w:val="20"/>
              </w:rPr>
              <w:t xml:space="preserve"> PLN</w:t>
            </w:r>
            <w:r>
              <w:rPr>
                <w:sz w:val="20"/>
                <w:szCs w:val="20"/>
              </w:rPr>
              <w:t xml:space="preserve"> (in words: two hundred one zlotys and twenty five</w:t>
            </w:r>
            <w:r w:rsidR="003F6F3E">
              <w:rPr>
                <w:sz w:val="20"/>
                <w:szCs w:val="20"/>
              </w:rPr>
              <w:t>) upfront in the first month of the English classes.</w:t>
            </w:r>
          </w:p>
          <w:p w:rsidR="003F6F3E" w:rsidRDefault="000F7F05" w:rsidP="00EF50E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amount of </w:t>
            </w:r>
            <w:r w:rsidRPr="000F7F05">
              <w:rPr>
                <w:b/>
                <w:sz w:val="20"/>
                <w:szCs w:val="20"/>
              </w:rPr>
              <w:t>201</w:t>
            </w:r>
            <w:proofErr w:type="gramStart"/>
            <w:r w:rsidRPr="000F7F05">
              <w:rPr>
                <w:b/>
                <w:sz w:val="20"/>
                <w:szCs w:val="20"/>
              </w:rPr>
              <w:t>,25</w:t>
            </w:r>
            <w:proofErr w:type="gramEnd"/>
            <w:r w:rsidRPr="000F7F05">
              <w:rPr>
                <w:b/>
                <w:sz w:val="20"/>
                <w:szCs w:val="20"/>
              </w:rPr>
              <w:t xml:space="preserve"> PLN</w:t>
            </w:r>
            <w:r>
              <w:rPr>
                <w:sz w:val="20"/>
                <w:szCs w:val="20"/>
              </w:rPr>
              <w:t xml:space="preserve"> (in words: two hundred one zlotys and twenty five</w:t>
            </w:r>
            <w:r w:rsidR="00EF50E0">
              <w:rPr>
                <w:sz w:val="20"/>
                <w:szCs w:val="20"/>
              </w:rPr>
              <w:t>) In the month when the English classes came to the end.</w:t>
            </w:r>
          </w:p>
          <w:p w:rsidR="00BD1E36" w:rsidRDefault="00BD1E36" w:rsidP="00BD1E36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857DEF" w:rsidRDefault="00857DEF" w:rsidP="00BD1E36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BD1E36" w:rsidRDefault="00BD1E36" w:rsidP="00BD1E3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confirm I have been informed that if the amount of my unjustified absences at the classes is smaller than 30 % and if I do at least 70 % of home assignments allotted by the teacher, the Company will have right to remit the amount determined in point 2 and will be entitled not to deduct it.</w:t>
            </w:r>
          </w:p>
          <w:p w:rsidR="00BD1E36" w:rsidRDefault="00BD1E36" w:rsidP="00EF50E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857DEF" w:rsidRDefault="00857DEF" w:rsidP="00EF50E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857DEF" w:rsidRDefault="00857DEF" w:rsidP="00EF50E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857DEF" w:rsidRDefault="00857DEF" w:rsidP="00EF50E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857DEF" w:rsidRDefault="00857DEF" w:rsidP="00EF50E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857DEF" w:rsidRDefault="00857DEF" w:rsidP="00EF50E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EF50E0" w:rsidRDefault="00EF50E0" w:rsidP="00EF50E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witness whereof I  hereby sign the present statement</w:t>
            </w:r>
          </w:p>
          <w:p w:rsidR="00857DEF" w:rsidRPr="00EF50E0" w:rsidRDefault="00857DEF" w:rsidP="00EF50E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6C1E93" w:rsidRPr="00EF50E0" w:rsidTr="006C1E93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E93" w:rsidRPr="006C1E93" w:rsidRDefault="006C1E93" w:rsidP="00EF50E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6C1E93">
              <w:rPr>
                <w:sz w:val="20"/>
                <w:szCs w:val="20"/>
              </w:rPr>
              <w:lastRenderedPageBreak/>
              <w:t>Imię</w:t>
            </w:r>
            <w:proofErr w:type="spellEnd"/>
            <w:r w:rsidRPr="006C1E93">
              <w:rPr>
                <w:sz w:val="20"/>
                <w:szCs w:val="20"/>
              </w:rPr>
              <w:t xml:space="preserve"> </w:t>
            </w:r>
            <w:proofErr w:type="spellStart"/>
            <w:r w:rsidRPr="006C1E93">
              <w:rPr>
                <w:sz w:val="20"/>
                <w:szCs w:val="20"/>
              </w:rPr>
              <w:t>i</w:t>
            </w:r>
            <w:proofErr w:type="spellEnd"/>
            <w:r w:rsidRPr="006C1E93">
              <w:rPr>
                <w:sz w:val="20"/>
                <w:szCs w:val="20"/>
              </w:rPr>
              <w:t xml:space="preserve"> </w:t>
            </w:r>
            <w:proofErr w:type="spellStart"/>
            <w:r w:rsidRPr="006C1E93">
              <w:rPr>
                <w:sz w:val="20"/>
                <w:szCs w:val="20"/>
              </w:rPr>
              <w:t>nazwisko</w:t>
            </w:r>
            <w:proofErr w:type="spellEnd"/>
          </w:p>
          <w:p w:rsidR="006C1E93" w:rsidRPr="00BD1E36" w:rsidRDefault="006C1E93" w:rsidP="00EF50E0">
            <w:pPr>
              <w:spacing w:after="0" w:line="240" w:lineRule="auto"/>
              <w:rPr>
                <w:sz w:val="20"/>
                <w:szCs w:val="20"/>
              </w:rPr>
            </w:pPr>
            <w:r w:rsidRPr="006C1E93">
              <w:rPr>
                <w:sz w:val="20"/>
                <w:szCs w:val="20"/>
              </w:rPr>
              <w:t>Name and Surname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E93" w:rsidRPr="00EF50E0" w:rsidRDefault="006C1E93" w:rsidP="00EF50E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6C1E93" w:rsidRPr="00D96FB6" w:rsidTr="006C1E93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E93" w:rsidRPr="006C1E93" w:rsidRDefault="006C1E93" w:rsidP="00EF50E0">
            <w:pPr>
              <w:spacing w:after="0" w:line="240" w:lineRule="auto"/>
              <w:rPr>
                <w:sz w:val="20"/>
                <w:szCs w:val="20"/>
              </w:rPr>
            </w:pPr>
            <w:r w:rsidRPr="006C1E93">
              <w:rPr>
                <w:sz w:val="20"/>
                <w:szCs w:val="20"/>
              </w:rPr>
              <w:t xml:space="preserve">PESEL </w:t>
            </w:r>
            <w:proofErr w:type="gramStart"/>
            <w:r w:rsidRPr="006C1E93">
              <w:rPr>
                <w:sz w:val="20"/>
                <w:szCs w:val="20"/>
              </w:rPr>
              <w:t>or  passport</w:t>
            </w:r>
            <w:proofErr w:type="gramEnd"/>
            <w:r w:rsidRPr="006C1E93">
              <w:rPr>
                <w:sz w:val="20"/>
                <w:szCs w:val="20"/>
              </w:rPr>
              <w:t>/</w:t>
            </w:r>
            <w:r w:rsidR="00EF50E0">
              <w:rPr>
                <w:sz w:val="20"/>
                <w:szCs w:val="20"/>
              </w:rPr>
              <w:t xml:space="preserve"> </w:t>
            </w:r>
            <w:r w:rsidRPr="006C1E93">
              <w:rPr>
                <w:sz w:val="20"/>
                <w:szCs w:val="20"/>
              </w:rPr>
              <w:t>ID No.</w:t>
            </w:r>
          </w:p>
          <w:p w:rsidR="006C1E93" w:rsidRPr="00A06475" w:rsidRDefault="006C1E93" w:rsidP="00EF50E0">
            <w:pPr>
              <w:spacing w:after="0" w:line="240" w:lineRule="auto"/>
              <w:rPr>
                <w:sz w:val="20"/>
                <w:szCs w:val="20"/>
                <w:lang w:val="pl-PL"/>
              </w:rPr>
            </w:pPr>
            <w:r w:rsidRPr="00A06475">
              <w:rPr>
                <w:sz w:val="20"/>
                <w:szCs w:val="20"/>
                <w:lang w:val="pl-PL"/>
              </w:rPr>
              <w:t>PESEL lub numer paszportu/dowodu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E93" w:rsidRPr="00A06475" w:rsidRDefault="006C1E93" w:rsidP="00EF50E0">
            <w:pPr>
              <w:spacing w:after="0" w:line="240" w:lineRule="auto"/>
              <w:jc w:val="center"/>
              <w:rPr>
                <w:b/>
                <w:szCs w:val="24"/>
                <w:lang w:val="pl-PL"/>
              </w:rPr>
            </w:pPr>
          </w:p>
        </w:tc>
      </w:tr>
      <w:tr w:rsidR="009C3259" w:rsidRPr="00A24F01" w:rsidTr="006C1E93">
        <w:tc>
          <w:tcPr>
            <w:tcW w:w="9224" w:type="dxa"/>
            <w:gridSpan w:val="2"/>
            <w:tcBorders>
              <w:top w:val="single" w:sz="4" w:space="0" w:color="auto"/>
            </w:tcBorders>
          </w:tcPr>
          <w:p w:rsidR="006C1E93" w:rsidRDefault="006C1E93" w:rsidP="00EF50E0">
            <w:pPr>
              <w:spacing w:after="0" w:line="240" w:lineRule="auto"/>
              <w:rPr>
                <w:sz w:val="20"/>
                <w:szCs w:val="20"/>
                <w:lang w:val="pl-PL"/>
              </w:rPr>
            </w:pPr>
          </w:p>
          <w:p w:rsidR="00857DEF" w:rsidRDefault="00857DEF" w:rsidP="00EF50E0">
            <w:pPr>
              <w:spacing w:after="0" w:line="240" w:lineRule="auto"/>
              <w:rPr>
                <w:sz w:val="20"/>
                <w:szCs w:val="20"/>
                <w:lang w:val="pl-PL"/>
              </w:rPr>
            </w:pPr>
          </w:p>
          <w:p w:rsidR="00857DEF" w:rsidRDefault="00857DEF" w:rsidP="00EF50E0">
            <w:pPr>
              <w:spacing w:after="0" w:line="240" w:lineRule="auto"/>
              <w:rPr>
                <w:sz w:val="20"/>
                <w:szCs w:val="20"/>
                <w:lang w:val="pl-PL"/>
              </w:rPr>
            </w:pPr>
          </w:p>
          <w:p w:rsidR="00857DEF" w:rsidRDefault="00857DEF" w:rsidP="00EF50E0">
            <w:pPr>
              <w:spacing w:after="0" w:line="240" w:lineRule="auto"/>
              <w:rPr>
                <w:sz w:val="20"/>
                <w:szCs w:val="20"/>
                <w:lang w:val="pl-PL"/>
              </w:rPr>
            </w:pPr>
          </w:p>
          <w:p w:rsidR="00857DEF" w:rsidRPr="00A06475" w:rsidRDefault="00857DEF" w:rsidP="00EF50E0">
            <w:pPr>
              <w:spacing w:after="0" w:line="240" w:lineRule="auto"/>
              <w:rPr>
                <w:sz w:val="20"/>
                <w:szCs w:val="20"/>
                <w:lang w:val="pl-PL"/>
              </w:rPr>
            </w:pPr>
          </w:p>
          <w:p w:rsidR="00EF50E0" w:rsidRDefault="00EF50E0" w:rsidP="00EF50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24F01">
              <w:rPr>
                <w:sz w:val="20"/>
                <w:szCs w:val="20"/>
              </w:rPr>
              <w:t>………………………………………………………………..</w:t>
            </w:r>
          </w:p>
          <w:p w:rsidR="00E509B9" w:rsidRPr="00A24F01" w:rsidRDefault="00627E47" w:rsidP="00EF50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E509B9" w:rsidRPr="00A24F01">
              <w:rPr>
                <w:sz w:val="20"/>
                <w:szCs w:val="20"/>
              </w:rPr>
              <w:t>Podpis</w:t>
            </w:r>
            <w:proofErr w:type="spellEnd"/>
            <w:r w:rsidR="00E509B9" w:rsidRPr="00A24F01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 xml:space="preserve"> Date and </w:t>
            </w:r>
            <w:r w:rsidR="00E509B9" w:rsidRPr="00A24F01">
              <w:rPr>
                <w:sz w:val="20"/>
                <w:szCs w:val="20"/>
              </w:rPr>
              <w:t>Signature</w:t>
            </w:r>
          </w:p>
        </w:tc>
      </w:tr>
    </w:tbl>
    <w:p w:rsidR="00CD54BA" w:rsidRPr="0026512A" w:rsidRDefault="00CD54BA" w:rsidP="00EF50E0">
      <w:pPr>
        <w:spacing w:after="0" w:line="240" w:lineRule="auto"/>
      </w:pPr>
    </w:p>
    <w:sectPr w:rsidR="00CD54BA" w:rsidRPr="0026512A" w:rsidSect="009C32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2381" w:footer="10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48D" w:rsidRDefault="00C4248D" w:rsidP="00F14132">
      <w:r>
        <w:separator/>
      </w:r>
    </w:p>
    <w:p w:rsidR="00C4248D" w:rsidRDefault="00C4248D" w:rsidP="00F14132"/>
    <w:p w:rsidR="00C4248D" w:rsidRDefault="00C4248D" w:rsidP="00F14132"/>
    <w:p w:rsidR="00C4248D" w:rsidRDefault="00C4248D" w:rsidP="00F14132"/>
  </w:endnote>
  <w:endnote w:type="continuationSeparator" w:id="0">
    <w:p w:rsidR="00C4248D" w:rsidRDefault="00C4248D" w:rsidP="00F14132">
      <w:r>
        <w:continuationSeparator/>
      </w:r>
    </w:p>
    <w:p w:rsidR="00C4248D" w:rsidRDefault="00C4248D" w:rsidP="00F14132"/>
    <w:p w:rsidR="00C4248D" w:rsidRDefault="00C4248D" w:rsidP="00F14132"/>
    <w:p w:rsidR="00C4248D" w:rsidRDefault="00C4248D" w:rsidP="00F141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3815F2AC-1FFC-4DF6-8336-D18531899D2B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0CA" w:rsidRDefault="00D060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8830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3259" w:rsidRDefault="009C32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F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DC8" w:rsidRPr="00842219" w:rsidRDefault="00142DC8" w:rsidP="00842219">
    <w:pPr>
      <w:pStyle w:val="Footer"/>
      <w:rPr>
        <w:sz w:val="18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9B9" w:rsidRDefault="00E509B9" w:rsidP="00EB3C16">
    <w:pPr>
      <w:pStyle w:val="Footer"/>
      <w:jc w:val="center"/>
    </w:pPr>
  </w:p>
  <w:p w:rsidR="009C3259" w:rsidRDefault="009C32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48D" w:rsidRDefault="00C4248D" w:rsidP="00F14132">
      <w:r>
        <w:separator/>
      </w:r>
    </w:p>
    <w:p w:rsidR="00C4248D" w:rsidRDefault="00C4248D" w:rsidP="00F14132"/>
    <w:p w:rsidR="00C4248D" w:rsidRDefault="00C4248D" w:rsidP="00F14132"/>
    <w:p w:rsidR="00C4248D" w:rsidRDefault="00C4248D" w:rsidP="00F14132"/>
  </w:footnote>
  <w:footnote w:type="continuationSeparator" w:id="0">
    <w:p w:rsidR="00C4248D" w:rsidRDefault="00C4248D" w:rsidP="00F14132">
      <w:r>
        <w:continuationSeparator/>
      </w:r>
    </w:p>
    <w:p w:rsidR="00C4248D" w:rsidRDefault="00C4248D" w:rsidP="00F14132"/>
    <w:p w:rsidR="00C4248D" w:rsidRDefault="00C4248D" w:rsidP="00F14132"/>
    <w:p w:rsidR="00C4248D" w:rsidRDefault="00C4248D" w:rsidP="00F141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0CA" w:rsidRDefault="00D060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DC8" w:rsidRDefault="00842219" w:rsidP="00D060CA">
    <w:pPr>
      <w:pStyle w:val="Header"/>
      <w:tabs>
        <w:tab w:val="clear" w:pos="4536"/>
        <w:tab w:val="clear" w:pos="9072"/>
        <w:tab w:val="left" w:pos="2126"/>
      </w:tabs>
    </w:pPr>
    <w:r w:rsidRPr="0003261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AA3F96" wp14:editId="385640A0">
              <wp:simplePos x="0" y="0"/>
              <wp:positionH relativeFrom="margin">
                <wp:posOffset>424543</wp:posOffset>
              </wp:positionH>
              <wp:positionV relativeFrom="paragraph">
                <wp:posOffset>-956764</wp:posOffset>
              </wp:positionV>
              <wp:extent cx="1752600" cy="729343"/>
              <wp:effectExtent l="0" t="0" r="0" b="1397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7293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3259" w:rsidRDefault="009C3259" w:rsidP="009C3259">
                          <w:pPr>
                            <w:pStyle w:val="Footer"/>
                            <w:rPr>
                              <w:b/>
                              <w:color w:val="0F243E" w:themeColor="text2" w:themeShade="80"/>
                              <w:sz w:val="18"/>
                              <w:lang w:val="pl-PL"/>
                            </w:rPr>
                          </w:pPr>
                          <w:r w:rsidRPr="00842219">
                            <w:rPr>
                              <w:b/>
                              <w:color w:val="0F243E" w:themeColor="text2" w:themeShade="80"/>
                              <w:sz w:val="18"/>
                              <w:lang w:val="pl-PL"/>
                            </w:rPr>
                            <w:t>LUXOFT POLAND</w:t>
                          </w:r>
                          <w:r>
                            <w:rPr>
                              <w:b/>
                              <w:color w:val="0F243E" w:themeColor="text2" w:themeShade="80"/>
                              <w:sz w:val="18"/>
                              <w:lang w:val="pl-PL"/>
                            </w:rPr>
                            <w:t xml:space="preserve"> sp. z o.o.</w:t>
                          </w:r>
                        </w:p>
                        <w:p w:rsidR="009C3259" w:rsidRPr="009C3259" w:rsidRDefault="009C3259" w:rsidP="009C3259">
                          <w:pPr>
                            <w:pStyle w:val="Footer"/>
                            <w:rPr>
                              <w:color w:val="0F243E" w:themeColor="text2" w:themeShade="80"/>
                              <w:sz w:val="18"/>
                              <w:lang w:val="pl-PL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18"/>
                              <w:lang w:val="pl-PL"/>
                            </w:rPr>
                            <w:t>z siedzibą w Krakowie</w:t>
                          </w:r>
                        </w:p>
                        <w:p w:rsidR="009C3259" w:rsidRPr="00347858" w:rsidRDefault="009C3259" w:rsidP="009C3259">
                          <w:pPr>
                            <w:pStyle w:val="Footer"/>
                            <w:rPr>
                              <w:sz w:val="18"/>
                              <w:lang w:val="pl-PL"/>
                            </w:rPr>
                          </w:pPr>
                          <w:r>
                            <w:rPr>
                              <w:sz w:val="18"/>
                              <w:lang w:val="pl-PL"/>
                            </w:rPr>
                            <w:t>ul. Krakowska 280</w:t>
                          </w:r>
                        </w:p>
                        <w:p w:rsidR="009C3259" w:rsidRPr="00CE4522" w:rsidRDefault="009C3259" w:rsidP="009C3259">
                          <w:pPr>
                            <w:pStyle w:val="Footer"/>
                            <w:rPr>
                              <w:sz w:val="18"/>
                              <w:lang w:val="pl-PL"/>
                            </w:rPr>
                          </w:pPr>
                          <w:r>
                            <w:rPr>
                              <w:sz w:val="18"/>
                              <w:lang w:val="pl-PL"/>
                            </w:rPr>
                            <w:t>32-080 Zabierzów</w:t>
                          </w:r>
                        </w:p>
                        <w:p w:rsidR="00032615" w:rsidRPr="00CE4522" w:rsidRDefault="00032615" w:rsidP="00032615">
                          <w:pPr>
                            <w:pStyle w:val="Header"/>
                            <w:rPr>
                              <w:sz w:val="18"/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3.45pt;margin-top:-75.35pt;width:138pt;height:57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WoqgIAAKk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" filled="f" stroked="f">
              <v:textbox inset="0,0,0,0">
                <w:txbxContent>
                  <w:p w:rsidR="009C3259" w:rsidRDefault="009C3259" w:rsidP="009C3259">
                    <w:pPr>
                      <w:pStyle w:val="Footer"/>
                      <w:rPr>
                        <w:b/>
                        <w:color w:val="0F243E" w:themeColor="text2" w:themeShade="80"/>
                        <w:sz w:val="18"/>
                        <w:lang w:val="pl-PL"/>
                      </w:rPr>
                    </w:pPr>
                    <w:r w:rsidRPr="00842219">
                      <w:rPr>
                        <w:b/>
                        <w:color w:val="0F243E" w:themeColor="text2" w:themeShade="80"/>
                        <w:sz w:val="18"/>
                        <w:lang w:val="pl-PL"/>
                      </w:rPr>
                      <w:t>LUXOFT POLAND</w:t>
                    </w:r>
                    <w:r>
                      <w:rPr>
                        <w:b/>
                        <w:color w:val="0F243E" w:themeColor="text2" w:themeShade="80"/>
                        <w:sz w:val="18"/>
                        <w:lang w:val="pl-PL"/>
                      </w:rPr>
                      <w:t xml:space="preserve"> sp. z o.o.</w:t>
                    </w:r>
                  </w:p>
                  <w:p w:rsidR="009C3259" w:rsidRPr="009C3259" w:rsidRDefault="009C3259" w:rsidP="009C3259">
                    <w:pPr>
                      <w:pStyle w:val="Footer"/>
                      <w:rPr>
                        <w:color w:val="0F243E" w:themeColor="text2" w:themeShade="80"/>
                        <w:sz w:val="18"/>
                        <w:lang w:val="pl-PL"/>
                      </w:rPr>
                    </w:pPr>
                    <w:r>
                      <w:rPr>
                        <w:color w:val="0F243E" w:themeColor="text2" w:themeShade="80"/>
                        <w:sz w:val="18"/>
                        <w:lang w:val="pl-PL"/>
                      </w:rPr>
                      <w:t>z siedzibą w Krakowie</w:t>
                    </w:r>
                  </w:p>
                  <w:p w:rsidR="009C3259" w:rsidRPr="00347858" w:rsidRDefault="009C3259" w:rsidP="009C3259">
                    <w:pPr>
                      <w:pStyle w:val="Footer"/>
                      <w:rPr>
                        <w:sz w:val="18"/>
                        <w:lang w:val="pl-PL"/>
                      </w:rPr>
                    </w:pPr>
                    <w:r>
                      <w:rPr>
                        <w:sz w:val="18"/>
                        <w:lang w:val="pl-PL"/>
                      </w:rPr>
                      <w:t>ul. Krakowska 280</w:t>
                    </w:r>
                  </w:p>
                  <w:p w:rsidR="009C3259" w:rsidRPr="00CE4522" w:rsidRDefault="009C3259" w:rsidP="009C3259">
                    <w:pPr>
                      <w:pStyle w:val="Footer"/>
                      <w:rPr>
                        <w:sz w:val="18"/>
                        <w:lang w:val="pl-PL"/>
                      </w:rPr>
                    </w:pPr>
                    <w:r>
                      <w:rPr>
                        <w:sz w:val="18"/>
                        <w:lang w:val="pl-PL"/>
                      </w:rPr>
                      <w:t>32-080 Zabierzów</w:t>
                    </w:r>
                  </w:p>
                  <w:p w:rsidR="00032615" w:rsidRPr="00CE4522" w:rsidRDefault="00032615" w:rsidP="00032615">
                    <w:pPr>
                      <w:pStyle w:val="Header"/>
                      <w:rPr>
                        <w:sz w:val="18"/>
                        <w:lang w:val="pl-PL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03261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FF9F983" wp14:editId="13E60A0F">
              <wp:simplePos x="0" y="0"/>
              <wp:positionH relativeFrom="margin">
                <wp:posOffset>2129790</wp:posOffset>
              </wp:positionH>
              <wp:positionV relativeFrom="paragraph">
                <wp:posOffset>-951865</wp:posOffset>
              </wp:positionV>
              <wp:extent cx="1304925" cy="428625"/>
              <wp:effectExtent l="0" t="0" r="9525" b="952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2615" w:rsidRPr="00CE4522" w:rsidRDefault="00032615" w:rsidP="00032615">
                          <w:pPr>
                            <w:pStyle w:val="Header"/>
                            <w:jc w:val="right"/>
                            <w:rPr>
                              <w:sz w:val="18"/>
                            </w:rPr>
                          </w:pPr>
                          <w:r w:rsidRPr="00CE4522">
                            <w:rPr>
                              <w:b/>
                              <w:sz w:val="18"/>
                            </w:rPr>
                            <w:t>T</w:t>
                          </w:r>
                          <w:r w:rsidRPr="00CE4522">
                            <w:rPr>
                              <w:sz w:val="18"/>
                            </w:rPr>
                            <w:t>: +48 12 445 88 00</w:t>
                          </w:r>
                        </w:p>
                        <w:p w:rsidR="00032615" w:rsidRPr="00CE4522" w:rsidRDefault="00032615" w:rsidP="00032615">
                          <w:pPr>
                            <w:pStyle w:val="Header"/>
                            <w:jc w:val="right"/>
                            <w:rPr>
                              <w:sz w:val="18"/>
                            </w:rPr>
                          </w:pPr>
                          <w:r w:rsidRPr="00CE4522">
                            <w:rPr>
                              <w:b/>
                              <w:sz w:val="18"/>
                            </w:rPr>
                            <w:t>F</w:t>
                          </w:r>
                          <w:r w:rsidRPr="00CE4522">
                            <w:rPr>
                              <w:sz w:val="18"/>
                            </w:rPr>
                            <w:t>: +48 12 445 88 01</w:t>
                          </w:r>
                        </w:p>
                        <w:p w:rsidR="00032615" w:rsidRPr="00CE4522" w:rsidRDefault="00032615" w:rsidP="00032615">
                          <w:pPr>
                            <w:pStyle w:val="Header"/>
                            <w:jc w:val="right"/>
                            <w:rPr>
                              <w:sz w:val="18"/>
                            </w:rPr>
                          </w:pPr>
                          <w:r w:rsidRPr="00CE4522">
                            <w:rPr>
                              <w:sz w:val="18"/>
                            </w:rPr>
                            <w:t>www.luxoft.com</w:t>
                          </w:r>
                        </w:p>
                        <w:p w:rsidR="00032615" w:rsidRPr="00CE4522" w:rsidRDefault="00032615" w:rsidP="00032615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167.7pt;margin-top:-74.95pt;width:102.7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9QrgIAALA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" filled="f" stroked="f">
              <v:textbox inset="0,0,0,0">
                <w:txbxContent>
                  <w:p w:rsidR="00032615" w:rsidRPr="00CE4522" w:rsidRDefault="00032615" w:rsidP="00032615">
                    <w:pPr>
                      <w:pStyle w:val="Header"/>
                      <w:jc w:val="right"/>
                      <w:rPr>
                        <w:sz w:val="18"/>
                      </w:rPr>
                    </w:pPr>
                    <w:r w:rsidRPr="00CE4522">
                      <w:rPr>
                        <w:b/>
                        <w:sz w:val="18"/>
                      </w:rPr>
                      <w:t>T</w:t>
                    </w:r>
                    <w:r w:rsidRPr="00CE4522">
                      <w:rPr>
                        <w:sz w:val="18"/>
                      </w:rPr>
                      <w:t>: +48 12 445 88 00</w:t>
                    </w:r>
                  </w:p>
                  <w:p w:rsidR="00032615" w:rsidRPr="00CE4522" w:rsidRDefault="00032615" w:rsidP="00032615">
                    <w:pPr>
                      <w:pStyle w:val="Header"/>
                      <w:jc w:val="right"/>
                      <w:rPr>
                        <w:sz w:val="18"/>
                      </w:rPr>
                    </w:pPr>
                    <w:r w:rsidRPr="00CE4522">
                      <w:rPr>
                        <w:b/>
                        <w:sz w:val="18"/>
                      </w:rPr>
                      <w:t>F</w:t>
                    </w:r>
                    <w:r w:rsidRPr="00CE4522">
                      <w:rPr>
                        <w:sz w:val="18"/>
                      </w:rPr>
                      <w:t>: +48 12 445 88 01</w:t>
                    </w:r>
                  </w:p>
                  <w:p w:rsidR="00032615" w:rsidRPr="00CE4522" w:rsidRDefault="00032615" w:rsidP="00032615">
                    <w:pPr>
                      <w:pStyle w:val="Header"/>
                      <w:jc w:val="right"/>
                      <w:rPr>
                        <w:sz w:val="18"/>
                      </w:rPr>
                    </w:pPr>
                    <w:r w:rsidRPr="00CE4522">
                      <w:rPr>
                        <w:sz w:val="18"/>
                      </w:rPr>
                      <w:t>www.luxoft.com</w:t>
                    </w:r>
                  </w:p>
                  <w:p w:rsidR="00032615" w:rsidRPr="00CE4522" w:rsidRDefault="00032615" w:rsidP="00032615">
                    <w:pPr>
                      <w:pStyle w:val="Footer"/>
                      <w:jc w:val="right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8810C4">
      <w:rPr>
        <w:noProof/>
      </w:rPr>
      <w:drawing>
        <wp:anchor distT="0" distB="0" distL="114300" distR="114300" simplePos="0" relativeHeight="251662336" behindDoc="1" locked="0" layoutInCell="1" allowOverlap="1" wp14:anchorId="7B1C9166" wp14:editId="1202FFDA">
          <wp:simplePos x="0" y="0"/>
          <wp:positionH relativeFrom="page">
            <wp:posOffset>-26670</wp:posOffset>
          </wp:positionH>
          <wp:positionV relativeFrom="paragraph">
            <wp:posOffset>-1508846</wp:posOffset>
          </wp:positionV>
          <wp:extent cx="7567295" cy="10708640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-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95" cy="1070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6A5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1E032C" wp14:editId="526C7292">
              <wp:simplePos x="0" y="0"/>
              <wp:positionH relativeFrom="margin">
                <wp:posOffset>4772025</wp:posOffset>
              </wp:positionH>
              <wp:positionV relativeFrom="paragraph">
                <wp:posOffset>-1102360</wp:posOffset>
              </wp:positionV>
              <wp:extent cx="1323975" cy="685800"/>
              <wp:effectExtent l="0" t="0" r="952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9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7243" w:rsidRPr="00110EC8" w:rsidRDefault="00836A55" w:rsidP="00F14132">
                          <w:r w:rsidRPr="00E37DFE">
                            <w:rPr>
                              <w:noProof/>
                            </w:rPr>
                            <w:drawing>
                              <wp:inline distT="0" distB="0" distL="0" distR="0" wp14:anchorId="445D34B9" wp14:editId="46BC6BE2">
                                <wp:extent cx="1232562" cy="685613"/>
                                <wp:effectExtent l="0" t="0" r="5715" b="635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Macintosh HD:design:Luxoft:Branding:LP_logo_new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2562" cy="6856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75.75pt;margin-top:-86.8pt;width:104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y5tAIAALA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" filled="f" stroked="f">
              <v:textbox inset="0,0,0,0">
                <w:txbxContent>
                  <w:p w:rsidR="003C7243" w:rsidRPr="00110EC8" w:rsidRDefault="00836A55" w:rsidP="00F14132">
                    <w:r w:rsidRPr="00E37DFE">
                      <w:rPr>
                        <w:noProof/>
                      </w:rPr>
                      <w:drawing>
                        <wp:inline distT="0" distB="0" distL="0" distR="0" wp14:anchorId="445D34B9" wp14:editId="46BC6BE2">
                          <wp:extent cx="1232562" cy="685613"/>
                          <wp:effectExtent l="0" t="0" r="5715" b="635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Macintosh HD:design:Luxoft:Branding:LP_logo_new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32562" cy="6856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060CA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498" w:rsidRDefault="009C3259" w:rsidP="003D14DD">
    <w:pPr>
      <w:pStyle w:val="Header"/>
      <w:spacing w:before="100" w:beforeAutospacing="1"/>
    </w:pPr>
    <w:r w:rsidRPr="00CD54B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911270" wp14:editId="107D10E2">
              <wp:simplePos x="0" y="0"/>
              <wp:positionH relativeFrom="margin">
                <wp:posOffset>446314</wp:posOffset>
              </wp:positionH>
              <wp:positionV relativeFrom="paragraph">
                <wp:posOffset>-956765</wp:posOffset>
              </wp:positionV>
              <wp:extent cx="1749425" cy="729343"/>
              <wp:effectExtent l="0" t="0" r="3175" b="13970"/>
              <wp:wrapNone/>
              <wp:docPr id="3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9425" cy="7293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54BA" w:rsidRDefault="00CD54BA" w:rsidP="00CD54BA">
                          <w:pPr>
                            <w:pStyle w:val="Footer"/>
                            <w:rPr>
                              <w:b/>
                              <w:color w:val="0F243E" w:themeColor="text2" w:themeShade="80"/>
                              <w:sz w:val="18"/>
                              <w:lang w:val="pl-PL"/>
                            </w:rPr>
                          </w:pPr>
                          <w:r w:rsidRPr="00842219">
                            <w:rPr>
                              <w:b/>
                              <w:color w:val="0F243E" w:themeColor="text2" w:themeShade="80"/>
                              <w:sz w:val="18"/>
                              <w:lang w:val="pl-PL"/>
                            </w:rPr>
                            <w:t>LUXOFT POLAND</w:t>
                          </w:r>
                          <w:r w:rsidR="009C3259">
                            <w:rPr>
                              <w:b/>
                              <w:color w:val="0F243E" w:themeColor="text2" w:themeShade="80"/>
                              <w:sz w:val="18"/>
                              <w:lang w:val="pl-PL"/>
                            </w:rPr>
                            <w:t xml:space="preserve"> sp. z o.o.</w:t>
                          </w:r>
                        </w:p>
                        <w:p w:rsidR="009C3259" w:rsidRPr="009C3259" w:rsidRDefault="009C3259" w:rsidP="00CD54BA">
                          <w:pPr>
                            <w:pStyle w:val="Footer"/>
                            <w:rPr>
                              <w:color w:val="0F243E" w:themeColor="text2" w:themeShade="80"/>
                              <w:sz w:val="18"/>
                              <w:lang w:val="pl-PL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18"/>
                              <w:lang w:val="pl-PL"/>
                            </w:rPr>
                            <w:t xml:space="preserve">z siedzibą w </w:t>
                          </w:r>
                          <w:r w:rsidR="00E509B9">
                            <w:rPr>
                              <w:color w:val="0F243E" w:themeColor="text2" w:themeShade="80"/>
                              <w:sz w:val="18"/>
                              <w:lang w:val="pl-PL"/>
                            </w:rPr>
                            <w:t xml:space="preserve"> </w:t>
                          </w:r>
                          <w:r w:rsidR="00B60D13">
                            <w:rPr>
                              <w:color w:val="0F243E" w:themeColor="text2" w:themeShade="80"/>
                              <w:sz w:val="18"/>
                              <w:lang w:val="pl-PL"/>
                            </w:rPr>
                            <w:t>Zabierzowie</w:t>
                          </w:r>
                        </w:p>
                        <w:p w:rsidR="00347858" w:rsidRPr="00347858" w:rsidRDefault="009C3259" w:rsidP="00347858">
                          <w:pPr>
                            <w:pStyle w:val="Footer"/>
                            <w:rPr>
                              <w:sz w:val="18"/>
                              <w:lang w:val="pl-PL"/>
                            </w:rPr>
                          </w:pPr>
                          <w:r>
                            <w:rPr>
                              <w:sz w:val="18"/>
                              <w:lang w:val="pl-PL"/>
                            </w:rPr>
                            <w:t>u</w:t>
                          </w:r>
                          <w:r w:rsidR="004D35DB">
                            <w:rPr>
                              <w:sz w:val="18"/>
                              <w:lang w:val="pl-PL"/>
                            </w:rPr>
                            <w:t>l. Krakowska 280</w:t>
                          </w:r>
                        </w:p>
                        <w:p w:rsidR="00CD54BA" w:rsidRPr="00CE4522" w:rsidRDefault="004D35DB" w:rsidP="00347858">
                          <w:pPr>
                            <w:pStyle w:val="Footer"/>
                            <w:rPr>
                              <w:sz w:val="18"/>
                              <w:lang w:val="pl-PL"/>
                            </w:rPr>
                          </w:pPr>
                          <w:r>
                            <w:rPr>
                              <w:sz w:val="18"/>
                              <w:lang w:val="pl-PL"/>
                            </w:rPr>
                            <w:t>32</w:t>
                          </w:r>
                          <w:r w:rsidR="009C3259">
                            <w:rPr>
                              <w:sz w:val="18"/>
                              <w:lang w:val="pl-PL"/>
                            </w:rPr>
                            <w:t>-</w:t>
                          </w:r>
                          <w:r>
                            <w:rPr>
                              <w:sz w:val="18"/>
                              <w:lang w:val="pl-PL"/>
                            </w:rPr>
                            <w:t>080 Zabierzów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5.15pt;margin-top:-75.35pt;width:137.75pt;height:57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Corw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" filled="f" stroked="f">
              <v:textbox inset="0,0,0,0">
                <w:txbxContent>
                  <w:p w:rsidR="00CD54BA" w:rsidRDefault="00CD54BA" w:rsidP="00CD54BA">
                    <w:pPr>
                      <w:pStyle w:val="Footer"/>
                      <w:rPr>
                        <w:b/>
                        <w:color w:val="0F243E" w:themeColor="text2" w:themeShade="80"/>
                        <w:sz w:val="18"/>
                        <w:lang w:val="pl-PL"/>
                      </w:rPr>
                    </w:pPr>
                    <w:r w:rsidRPr="00842219">
                      <w:rPr>
                        <w:b/>
                        <w:color w:val="0F243E" w:themeColor="text2" w:themeShade="80"/>
                        <w:sz w:val="18"/>
                        <w:lang w:val="pl-PL"/>
                      </w:rPr>
                      <w:t>LUXOFT POLAND</w:t>
                    </w:r>
                    <w:r w:rsidR="009C3259">
                      <w:rPr>
                        <w:b/>
                        <w:color w:val="0F243E" w:themeColor="text2" w:themeShade="80"/>
                        <w:sz w:val="18"/>
                        <w:lang w:val="pl-PL"/>
                      </w:rPr>
                      <w:t xml:space="preserve"> sp. z o.o.</w:t>
                    </w:r>
                  </w:p>
                  <w:p w:rsidR="009C3259" w:rsidRPr="009C3259" w:rsidRDefault="009C3259" w:rsidP="00CD54BA">
                    <w:pPr>
                      <w:pStyle w:val="Footer"/>
                      <w:rPr>
                        <w:color w:val="0F243E" w:themeColor="text2" w:themeShade="80"/>
                        <w:sz w:val="18"/>
                        <w:lang w:val="pl-PL"/>
                      </w:rPr>
                    </w:pPr>
                    <w:r>
                      <w:rPr>
                        <w:color w:val="0F243E" w:themeColor="text2" w:themeShade="80"/>
                        <w:sz w:val="18"/>
                        <w:lang w:val="pl-PL"/>
                      </w:rPr>
                      <w:t xml:space="preserve">z siedzibą w </w:t>
                    </w:r>
                    <w:r w:rsidR="00E509B9">
                      <w:rPr>
                        <w:color w:val="0F243E" w:themeColor="text2" w:themeShade="80"/>
                        <w:sz w:val="18"/>
                        <w:lang w:val="pl-PL"/>
                      </w:rPr>
                      <w:t xml:space="preserve"> </w:t>
                    </w:r>
                    <w:r w:rsidR="00B60D13">
                      <w:rPr>
                        <w:color w:val="0F243E" w:themeColor="text2" w:themeShade="80"/>
                        <w:sz w:val="18"/>
                        <w:lang w:val="pl-PL"/>
                      </w:rPr>
                      <w:t>Zabierzowie</w:t>
                    </w:r>
                  </w:p>
                  <w:p w:rsidR="00347858" w:rsidRPr="00347858" w:rsidRDefault="009C3259" w:rsidP="00347858">
                    <w:pPr>
                      <w:pStyle w:val="Footer"/>
                      <w:rPr>
                        <w:sz w:val="18"/>
                        <w:lang w:val="pl-PL"/>
                      </w:rPr>
                    </w:pPr>
                    <w:r>
                      <w:rPr>
                        <w:sz w:val="18"/>
                        <w:lang w:val="pl-PL"/>
                      </w:rPr>
                      <w:t>u</w:t>
                    </w:r>
                    <w:r w:rsidR="004D35DB">
                      <w:rPr>
                        <w:sz w:val="18"/>
                        <w:lang w:val="pl-PL"/>
                      </w:rPr>
                      <w:t>l. Krakowska 280</w:t>
                    </w:r>
                  </w:p>
                  <w:p w:rsidR="00CD54BA" w:rsidRPr="00CE4522" w:rsidRDefault="004D35DB" w:rsidP="00347858">
                    <w:pPr>
                      <w:pStyle w:val="Footer"/>
                      <w:rPr>
                        <w:sz w:val="18"/>
                        <w:lang w:val="pl-PL"/>
                      </w:rPr>
                    </w:pPr>
                    <w:r>
                      <w:rPr>
                        <w:sz w:val="18"/>
                        <w:lang w:val="pl-PL"/>
                      </w:rPr>
                      <w:t>32</w:t>
                    </w:r>
                    <w:r w:rsidR="009C3259">
                      <w:rPr>
                        <w:sz w:val="18"/>
                        <w:lang w:val="pl-PL"/>
                      </w:rPr>
                      <w:t>-</w:t>
                    </w:r>
                    <w:r>
                      <w:rPr>
                        <w:sz w:val="18"/>
                        <w:lang w:val="pl-PL"/>
                      </w:rPr>
                      <w:t>080 Zabierzów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D14DD" w:rsidRPr="00E37DFE">
      <w:rPr>
        <w:noProof/>
      </w:rPr>
      <w:drawing>
        <wp:anchor distT="0" distB="0" distL="114300" distR="114300" simplePos="0" relativeHeight="251678720" behindDoc="1" locked="0" layoutInCell="1" allowOverlap="1" wp14:anchorId="28FD5870" wp14:editId="1A368C38">
          <wp:simplePos x="0" y="0"/>
          <wp:positionH relativeFrom="column">
            <wp:posOffset>4890831</wp:posOffset>
          </wp:positionH>
          <wp:positionV relativeFrom="paragraph">
            <wp:posOffset>-1087392</wp:posOffset>
          </wp:positionV>
          <wp:extent cx="1232898" cy="685800"/>
          <wp:effectExtent l="0" t="0" r="5715" b="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design:Luxoft:Branding:LP_logo_new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32898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54BA" w:rsidRPr="00CD54BA">
      <w:rPr>
        <w:noProof/>
      </w:rPr>
      <w:drawing>
        <wp:anchor distT="0" distB="0" distL="114300" distR="114300" simplePos="0" relativeHeight="251674624" behindDoc="1" locked="0" layoutInCell="1" allowOverlap="1" wp14:anchorId="6CCEE539" wp14:editId="583CAA3A">
          <wp:simplePos x="0" y="0"/>
          <wp:positionH relativeFrom="page">
            <wp:posOffset>-10160</wp:posOffset>
          </wp:positionH>
          <wp:positionV relativeFrom="paragraph">
            <wp:posOffset>-1511935</wp:posOffset>
          </wp:positionV>
          <wp:extent cx="7567295" cy="10708640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-a4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95" cy="1070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54BA" w:rsidRPr="00CD54B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B2126F2" wp14:editId="11DFD6ED">
              <wp:simplePos x="0" y="0"/>
              <wp:positionH relativeFrom="margin">
                <wp:posOffset>789940</wp:posOffset>
              </wp:positionH>
              <wp:positionV relativeFrom="paragraph">
                <wp:posOffset>8379460</wp:posOffset>
              </wp:positionV>
              <wp:extent cx="5853430" cy="277495"/>
              <wp:effectExtent l="0" t="0" r="13970" b="8255"/>
              <wp:wrapNone/>
              <wp:docPr id="4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34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35DB" w:rsidRPr="004D35DB" w:rsidRDefault="004D35DB" w:rsidP="004D35D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theme="majorHAnsi"/>
                              <w:color w:val="001517"/>
                              <w:sz w:val="16"/>
                              <w:szCs w:val="16"/>
                              <w:lang w:val="pl-PL"/>
                            </w:rPr>
                          </w:pPr>
                          <w:r w:rsidRPr="004D35DB">
                            <w:rPr>
                              <w:rFonts w:asciiTheme="majorHAnsi" w:hAnsiTheme="majorHAnsi" w:cstheme="majorHAnsi"/>
                              <w:color w:val="001517"/>
                              <w:sz w:val="16"/>
                              <w:szCs w:val="16"/>
                              <w:lang w:val="pl-PL"/>
                            </w:rPr>
                            <w:t>NIP: 676-242-31-85  | REGON: 121272822 |  Kapitał zakładowy wpłacony w całosci: 650 000 zł</w:t>
                          </w:r>
                        </w:p>
                        <w:p w:rsidR="00CD54BA" w:rsidRPr="00842219" w:rsidRDefault="004D35DB" w:rsidP="004D35D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theme="majorHAnsi"/>
                              <w:color w:val="001517"/>
                              <w:sz w:val="16"/>
                              <w:szCs w:val="16"/>
                              <w:lang w:val="pl-PL"/>
                            </w:rPr>
                          </w:pPr>
                          <w:r w:rsidRPr="004D35DB">
                            <w:rPr>
                              <w:rFonts w:asciiTheme="majorHAnsi" w:hAnsiTheme="majorHAnsi" w:cstheme="majorHAnsi"/>
                              <w:color w:val="001517"/>
                              <w:sz w:val="16"/>
                              <w:szCs w:val="16"/>
                              <w:lang w:val="pl-PL"/>
                            </w:rPr>
                            <w:t>KRS: 0000359814 |  Sąd Rejonowy dla Krakowa – Śródmieścia w Krakowie | Wydział XII Gospodarczy KRS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62.2pt;margin-top:659.8pt;width:460.9pt;height:21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" filled="f" stroked="f">
              <v:textbox inset="0,0,0,0">
                <w:txbxContent>
                  <w:p w:rsidR="004D35DB" w:rsidRPr="004D35DB" w:rsidRDefault="004D35DB" w:rsidP="004D35D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Theme="majorHAnsi" w:hAnsiTheme="majorHAnsi" w:cstheme="majorHAnsi"/>
                        <w:color w:val="001517"/>
                        <w:sz w:val="16"/>
                        <w:szCs w:val="16"/>
                        <w:lang w:val="pl-PL"/>
                      </w:rPr>
                    </w:pPr>
                    <w:r w:rsidRPr="004D35DB">
                      <w:rPr>
                        <w:rFonts w:asciiTheme="majorHAnsi" w:hAnsiTheme="majorHAnsi" w:cstheme="majorHAnsi"/>
                        <w:color w:val="001517"/>
                        <w:sz w:val="16"/>
                        <w:szCs w:val="16"/>
                        <w:lang w:val="pl-PL"/>
                      </w:rPr>
                      <w:t>NIP: 676-242-31-85  | REGON: 121272822 |  Kapitał zakładowy wpłacony w całosci: 650 000 zł</w:t>
                    </w:r>
                  </w:p>
                  <w:p w:rsidR="00CD54BA" w:rsidRPr="00842219" w:rsidRDefault="004D35DB" w:rsidP="004D35D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Theme="majorHAnsi" w:hAnsiTheme="majorHAnsi" w:cstheme="majorHAnsi"/>
                        <w:color w:val="001517"/>
                        <w:sz w:val="16"/>
                        <w:szCs w:val="16"/>
                        <w:lang w:val="pl-PL"/>
                      </w:rPr>
                    </w:pPr>
                    <w:r w:rsidRPr="004D35DB">
                      <w:rPr>
                        <w:rFonts w:asciiTheme="majorHAnsi" w:hAnsiTheme="majorHAnsi" w:cstheme="majorHAnsi"/>
                        <w:color w:val="001517"/>
                        <w:sz w:val="16"/>
                        <w:szCs w:val="16"/>
                        <w:lang w:val="pl-PL"/>
                      </w:rPr>
                      <w:t>KRS: 0000359814 |  Sąd Rejonowy dla Krakowa – Śródmieścia w Krakowie | Wydział XII Gospodarczy KRS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D54BA" w:rsidRPr="00CD54B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34500BD" wp14:editId="193A26CF">
              <wp:simplePos x="0" y="0"/>
              <wp:positionH relativeFrom="margin">
                <wp:posOffset>2145665</wp:posOffset>
              </wp:positionH>
              <wp:positionV relativeFrom="paragraph">
                <wp:posOffset>-955675</wp:posOffset>
              </wp:positionV>
              <wp:extent cx="1304925" cy="428625"/>
              <wp:effectExtent l="0" t="0" r="9525" b="9525"/>
              <wp:wrapNone/>
              <wp:docPr id="4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54BA" w:rsidRPr="00CE4522" w:rsidRDefault="00CD54BA" w:rsidP="00CD54BA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CE4522">
                            <w:rPr>
                              <w:b/>
                              <w:sz w:val="18"/>
                            </w:rPr>
                            <w:t>T</w:t>
                          </w:r>
                          <w:r w:rsidRPr="00CE4522">
                            <w:rPr>
                              <w:sz w:val="18"/>
                            </w:rPr>
                            <w:t>: +48 12 445 88 00</w:t>
                          </w:r>
                        </w:p>
                        <w:p w:rsidR="00CD54BA" w:rsidRPr="00CE4522" w:rsidRDefault="00CD54BA" w:rsidP="00CD54BA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CE4522">
                            <w:rPr>
                              <w:b/>
                              <w:sz w:val="18"/>
                            </w:rPr>
                            <w:t>F</w:t>
                          </w:r>
                          <w:r w:rsidRPr="00CE4522">
                            <w:rPr>
                              <w:sz w:val="18"/>
                            </w:rPr>
                            <w:t>: +48 12 445 88 01</w:t>
                          </w:r>
                        </w:p>
                        <w:p w:rsidR="00CD54BA" w:rsidRPr="00CE4522" w:rsidRDefault="00CD54BA" w:rsidP="00CD54BA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CE4522">
                            <w:rPr>
                              <w:sz w:val="18"/>
                            </w:rPr>
                            <w:t>www.luxoft.com</w:t>
                          </w:r>
                        </w:p>
                        <w:p w:rsidR="00CD54BA" w:rsidRPr="00CE4522" w:rsidRDefault="00CD54BA" w:rsidP="00CD54BA">
                          <w:pPr>
                            <w:pStyle w:val="BalloonText"/>
                            <w:jc w:val="righ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168.95pt;margin-top:-75.25pt;width:102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tx/rgIAALE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" filled="f" stroked="f">
              <v:textbox inset="0,0,0,0">
                <w:txbxContent>
                  <w:p w:rsidR="00CD54BA" w:rsidRPr="00CE4522" w:rsidRDefault="00CD54BA" w:rsidP="00CD54BA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CE4522">
                      <w:rPr>
                        <w:b/>
                        <w:sz w:val="18"/>
                      </w:rPr>
                      <w:t>T</w:t>
                    </w:r>
                    <w:r w:rsidRPr="00CE4522">
                      <w:rPr>
                        <w:sz w:val="18"/>
                      </w:rPr>
                      <w:t>: +48 12 445 88 00</w:t>
                    </w:r>
                  </w:p>
                  <w:p w:rsidR="00CD54BA" w:rsidRPr="00CE4522" w:rsidRDefault="00CD54BA" w:rsidP="00CD54BA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CE4522">
                      <w:rPr>
                        <w:b/>
                        <w:sz w:val="18"/>
                      </w:rPr>
                      <w:t>F</w:t>
                    </w:r>
                    <w:r w:rsidRPr="00CE4522">
                      <w:rPr>
                        <w:sz w:val="18"/>
                      </w:rPr>
                      <w:t>: +48 12 445 88 01</w:t>
                    </w:r>
                  </w:p>
                  <w:p w:rsidR="00CD54BA" w:rsidRPr="00CE4522" w:rsidRDefault="00CD54BA" w:rsidP="00CD54BA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CE4522">
                      <w:rPr>
                        <w:sz w:val="18"/>
                      </w:rPr>
                      <w:t>www.luxoft.com</w:t>
                    </w:r>
                  </w:p>
                  <w:p w:rsidR="00CD54BA" w:rsidRPr="00CE4522" w:rsidRDefault="00CD54BA" w:rsidP="00CD54BA">
                    <w:pPr>
                      <w:pStyle w:val="BalloonText"/>
                      <w:jc w:val="right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DAA"/>
    <w:multiLevelType w:val="hybridMultilevel"/>
    <w:tmpl w:val="7CBE29FE"/>
    <w:lvl w:ilvl="0" w:tplc="FFFFFFFF">
      <w:start w:val="1"/>
      <w:numFmt w:val="bullet"/>
      <w:lvlText w:val="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C0F8A3E0">
      <w:start w:val="1"/>
      <w:numFmt w:val="bullet"/>
      <w:pStyle w:val="2levelbullet"/>
      <w:lvlText w:val="-"/>
      <w:lvlJc w:val="left"/>
      <w:pPr>
        <w:ind w:left="1780" w:hanging="360"/>
      </w:pPr>
      <w:rPr>
        <w:rFonts w:ascii="Courier New" w:hAnsi="Courier New" w:hint="default"/>
        <w:b/>
        <w:i w:val="0"/>
        <w:color w:val="F26E24"/>
      </w:rPr>
    </w:lvl>
    <w:lvl w:ilvl="2" w:tplc="041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C5A1706"/>
    <w:multiLevelType w:val="hybridMultilevel"/>
    <w:tmpl w:val="C7B2A528"/>
    <w:lvl w:ilvl="0" w:tplc="FFFFFFFF">
      <w:start w:val="1"/>
      <w:numFmt w:val="bullet"/>
      <w:lvlText w:val="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041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2" w:tplc="F328DC76">
      <w:start w:val="1"/>
      <w:numFmt w:val="bullet"/>
      <w:lvlText w:val=""/>
      <w:lvlJc w:val="left"/>
      <w:pPr>
        <w:ind w:left="2500" w:hanging="360"/>
      </w:pPr>
      <w:rPr>
        <w:rFonts w:ascii="Wingdings" w:hAnsi="Wingdings" w:hint="default"/>
        <w:color w:val="C65B1E"/>
        <w:sz w:val="16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0EAF14F3"/>
    <w:multiLevelType w:val="hybridMultilevel"/>
    <w:tmpl w:val="BD3EA5F2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0357C86"/>
    <w:multiLevelType w:val="hybridMultilevel"/>
    <w:tmpl w:val="C57EE9EE"/>
    <w:lvl w:ilvl="0" w:tplc="F328DC76">
      <w:start w:val="1"/>
      <w:numFmt w:val="bullet"/>
      <w:lvlText w:val=""/>
      <w:lvlJc w:val="left"/>
      <w:pPr>
        <w:ind w:left="1060" w:hanging="360"/>
      </w:pPr>
      <w:rPr>
        <w:rFonts w:ascii="Wingdings" w:hAnsi="Wingdings" w:hint="default"/>
        <w:color w:val="C65B1E"/>
        <w:sz w:val="16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143B5CF2"/>
    <w:multiLevelType w:val="hybridMultilevel"/>
    <w:tmpl w:val="D3947098"/>
    <w:lvl w:ilvl="0" w:tplc="FFFFFFFF">
      <w:start w:val="1"/>
      <w:numFmt w:val="bullet"/>
      <w:lvlText w:val="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041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2" w:tplc="1110CEF2">
      <w:start w:val="1"/>
      <w:numFmt w:val="bullet"/>
      <w:lvlText w:val=""/>
      <w:lvlJc w:val="left"/>
      <w:pPr>
        <w:ind w:left="2500" w:hanging="360"/>
      </w:pPr>
      <w:rPr>
        <w:rFonts w:ascii="Wingdings" w:hAnsi="Wingdings" w:hint="default"/>
        <w:color w:val="004281"/>
        <w:sz w:val="16"/>
      </w:rPr>
    </w:lvl>
    <w:lvl w:ilvl="3" w:tplc="ABA2F9CE">
      <w:start w:val="1"/>
      <w:numFmt w:val="bullet"/>
      <w:lvlText w:val="-"/>
      <w:lvlJc w:val="left"/>
      <w:pPr>
        <w:ind w:left="3220" w:hanging="360"/>
      </w:pPr>
      <w:rPr>
        <w:rFonts w:ascii="Courier New" w:hAnsi="Courier New" w:hint="default"/>
        <w:b/>
        <w:i w:val="0"/>
        <w:color w:val="F26E24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15407D41"/>
    <w:multiLevelType w:val="hybridMultilevel"/>
    <w:tmpl w:val="097A1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813C1A"/>
    <w:multiLevelType w:val="hybridMultilevel"/>
    <w:tmpl w:val="5E54534E"/>
    <w:lvl w:ilvl="0" w:tplc="FFFFFFFF">
      <w:start w:val="1"/>
      <w:numFmt w:val="bullet"/>
      <w:lvlText w:val="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041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2" w:tplc="1110CEF2">
      <w:start w:val="1"/>
      <w:numFmt w:val="bullet"/>
      <w:lvlText w:val=""/>
      <w:lvlJc w:val="left"/>
      <w:pPr>
        <w:ind w:left="2500" w:hanging="360"/>
      </w:pPr>
      <w:rPr>
        <w:rFonts w:ascii="Wingdings" w:hAnsi="Wingdings" w:hint="default"/>
        <w:color w:val="004281"/>
        <w:sz w:val="16"/>
      </w:rPr>
    </w:lvl>
    <w:lvl w:ilvl="3" w:tplc="76A62330">
      <w:start w:val="1"/>
      <w:numFmt w:val="bullet"/>
      <w:pStyle w:val="4levelbullet"/>
      <w:lvlText w:val="-"/>
      <w:lvlJc w:val="left"/>
      <w:pPr>
        <w:ind w:left="3220" w:hanging="360"/>
      </w:pPr>
      <w:rPr>
        <w:rFonts w:ascii="Courier New" w:hAnsi="Courier New" w:hint="default"/>
        <w:b/>
        <w:i w:val="0"/>
        <w:color w:val="004281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1AFE3641"/>
    <w:multiLevelType w:val="hybridMultilevel"/>
    <w:tmpl w:val="44781BEC"/>
    <w:lvl w:ilvl="0" w:tplc="9162CBDC">
      <w:start w:val="1"/>
      <w:numFmt w:val="bullet"/>
      <w:pStyle w:val="1levelbullet"/>
      <w:lvlText w:val=""/>
      <w:lvlJc w:val="left"/>
      <w:pPr>
        <w:ind w:left="1060" w:hanging="360"/>
      </w:pPr>
      <w:rPr>
        <w:rFonts w:ascii="Wingdings" w:hAnsi="Wingdings" w:hint="default"/>
        <w:color w:val="F26E24"/>
        <w:sz w:val="1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>
    <w:nsid w:val="1EB1195A"/>
    <w:multiLevelType w:val="hybridMultilevel"/>
    <w:tmpl w:val="FDD46A7E"/>
    <w:lvl w:ilvl="0" w:tplc="CA468AEA">
      <w:start w:val="1"/>
      <w:numFmt w:val="bullet"/>
      <w:lvlText w:val=""/>
      <w:lvlJc w:val="left"/>
      <w:pPr>
        <w:ind w:left="1060" w:hanging="360"/>
      </w:pPr>
      <w:rPr>
        <w:rFonts w:ascii="Wingdings" w:hAnsi="Wingdings" w:hint="default"/>
        <w:color w:val="F26E24"/>
        <w:sz w:val="16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2D8866B6"/>
    <w:multiLevelType w:val="hybridMultilevel"/>
    <w:tmpl w:val="55C61F7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6F65BB"/>
    <w:multiLevelType w:val="hybridMultilevel"/>
    <w:tmpl w:val="80129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9B1C4A"/>
    <w:multiLevelType w:val="hybridMultilevel"/>
    <w:tmpl w:val="D0D0722E"/>
    <w:lvl w:ilvl="0" w:tplc="FFFFFFFF">
      <w:start w:val="1"/>
      <w:numFmt w:val="bullet"/>
      <w:lvlText w:val="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FC8E6016">
      <w:start w:val="1"/>
      <w:numFmt w:val="bullet"/>
      <w:lvlText w:val="-"/>
      <w:lvlJc w:val="left"/>
      <w:pPr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4DAA3A17"/>
    <w:multiLevelType w:val="hybridMultilevel"/>
    <w:tmpl w:val="7B666714"/>
    <w:lvl w:ilvl="0" w:tplc="FFFFFFFF">
      <w:start w:val="1"/>
      <w:numFmt w:val="bullet"/>
      <w:lvlText w:val="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041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4DED328E"/>
    <w:multiLevelType w:val="hybridMultilevel"/>
    <w:tmpl w:val="7ED89E82"/>
    <w:lvl w:ilvl="0" w:tplc="FFFFFFFF">
      <w:start w:val="1"/>
      <w:numFmt w:val="bullet"/>
      <w:lvlText w:val="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041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2" w:tplc="1F3CA63A">
      <w:start w:val="1"/>
      <w:numFmt w:val="bullet"/>
      <w:pStyle w:val="3levelbullet"/>
      <w:lvlText w:val=""/>
      <w:lvlJc w:val="left"/>
      <w:pPr>
        <w:ind w:left="2500" w:hanging="360"/>
      </w:pPr>
      <w:rPr>
        <w:rFonts w:ascii="Wingdings" w:hAnsi="Wingdings" w:hint="default"/>
        <w:color w:val="004281"/>
        <w:sz w:val="16"/>
      </w:rPr>
    </w:lvl>
    <w:lvl w:ilvl="3" w:tplc="041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4F2635FF"/>
    <w:multiLevelType w:val="hybridMultilevel"/>
    <w:tmpl w:val="7F8ECA0A"/>
    <w:lvl w:ilvl="0" w:tplc="FFFFFFFF">
      <w:start w:val="1"/>
      <w:numFmt w:val="bullet"/>
      <w:lvlText w:val="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4F966EB4"/>
    <w:multiLevelType w:val="hybridMultilevel"/>
    <w:tmpl w:val="CDC0C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04D63E1"/>
    <w:multiLevelType w:val="hybridMultilevel"/>
    <w:tmpl w:val="D69CDE2C"/>
    <w:lvl w:ilvl="0" w:tplc="FFFFFFFF">
      <w:start w:val="1"/>
      <w:numFmt w:val="bullet"/>
      <w:lvlText w:val="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548CE2CE">
      <w:start w:val="1"/>
      <w:numFmt w:val="bullet"/>
      <w:lvlText w:val="-"/>
      <w:lvlJc w:val="left"/>
      <w:pPr>
        <w:ind w:left="1780" w:hanging="360"/>
      </w:pPr>
      <w:rPr>
        <w:rFonts w:ascii="Courier New" w:hAnsi="Courier New" w:hint="default"/>
        <w:color w:val="F26E24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545E5615"/>
    <w:multiLevelType w:val="hybridMultilevel"/>
    <w:tmpl w:val="54B62DCE"/>
    <w:lvl w:ilvl="0" w:tplc="FFFFFFFF">
      <w:start w:val="1"/>
      <w:numFmt w:val="bullet"/>
      <w:lvlText w:val="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5562486C"/>
    <w:multiLevelType w:val="hybridMultilevel"/>
    <w:tmpl w:val="37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E65C2C"/>
    <w:multiLevelType w:val="hybridMultilevel"/>
    <w:tmpl w:val="EE749C74"/>
    <w:lvl w:ilvl="0" w:tplc="FFFFFFFF">
      <w:start w:val="1"/>
      <w:numFmt w:val="bullet"/>
      <w:lvlText w:val="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6FAE3FDF"/>
    <w:multiLevelType w:val="hybridMultilevel"/>
    <w:tmpl w:val="34A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1436A6F"/>
    <w:multiLevelType w:val="hybridMultilevel"/>
    <w:tmpl w:val="ECF887EA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>
    <w:nsid w:val="76C7042B"/>
    <w:multiLevelType w:val="hybridMultilevel"/>
    <w:tmpl w:val="36E2FD64"/>
    <w:lvl w:ilvl="0" w:tplc="D9088014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A6214"/>
    <w:multiLevelType w:val="hybridMultilevel"/>
    <w:tmpl w:val="D3EA6CE8"/>
    <w:lvl w:ilvl="0" w:tplc="FFFFFFFF">
      <w:start w:val="1"/>
      <w:numFmt w:val="bullet"/>
      <w:lvlText w:val="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4"/>
  </w:num>
  <w:num w:numId="4">
    <w:abstractNumId w:val="17"/>
  </w:num>
  <w:num w:numId="5">
    <w:abstractNumId w:val="11"/>
  </w:num>
  <w:num w:numId="6">
    <w:abstractNumId w:val="12"/>
  </w:num>
  <w:num w:numId="7">
    <w:abstractNumId w:val="22"/>
  </w:num>
  <w:num w:numId="8">
    <w:abstractNumId w:val="2"/>
  </w:num>
  <w:num w:numId="9">
    <w:abstractNumId w:val="3"/>
  </w:num>
  <w:num w:numId="10">
    <w:abstractNumId w:val="8"/>
  </w:num>
  <w:num w:numId="11">
    <w:abstractNumId w:val="16"/>
  </w:num>
  <w:num w:numId="12">
    <w:abstractNumId w:val="0"/>
  </w:num>
  <w:num w:numId="13">
    <w:abstractNumId w:val="1"/>
  </w:num>
  <w:num w:numId="14">
    <w:abstractNumId w:val="13"/>
  </w:num>
  <w:num w:numId="15">
    <w:abstractNumId w:val="4"/>
  </w:num>
  <w:num w:numId="16">
    <w:abstractNumId w:val="6"/>
  </w:num>
  <w:num w:numId="17">
    <w:abstractNumId w:val="21"/>
  </w:num>
  <w:num w:numId="18">
    <w:abstractNumId w:val="18"/>
  </w:num>
  <w:num w:numId="19">
    <w:abstractNumId w:val="7"/>
  </w:num>
  <w:num w:numId="20">
    <w:abstractNumId w:val="0"/>
  </w:num>
  <w:num w:numId="21">
    <w:abstractNumId w:val="13"/>
  </w:num>
  <w:num w:numId="22">
    <w:abstractNumId w:val="6"/>
  </w:num>
  <w:num w:numId="23">
    <w:abstractNumId w:val="7"/>
  </w:num>
  <w:num w:numId="24">
    <w:abstractNumId w:val="0"/>
  </w:num>
  <w:num w:numId="25">
    <w:abstractNumId w:val="13"/>
  </w:num>
  <w:num w:numId="26">
    <w:abstractNumId w:val="6"/>
  </w:num>
  <w:num w:numId="27">
    <w:abstractNumId w:val="7"/>
  </w:num>
  <w:num w:numId="28">
    <w:abstractNumId w:val="0"/>
  </w:num>
  <w:num w:numId="29">
    <w:abstractNumId w:val="13"/>
  </w:num>
  <w:num w:numId="30">
    <w:abstractNumId w:val="6"/>
  </w:num>
  <w:num w:numId="31">
    <w:abstractNumId w:val="7"/>
  </w:num>
  <w:num w:numId="32">
    <w:abstractNumId w:val="7"/>
  </w:num>
  <w:num w:numId="33">
    <w:abstractNumId w:val="0"/>
  </w:num>
  <w:num w:numId="34">
    <w:abstractNumId w:val="13"/>
  </w:num>
  <w:num w:numId="35">
    <w:abstractNumId w:val="6"/>
  </w:num>
  <w:num w:numId="36">
    <w:abstractNumId w:val="10"/>
  </w:num>
  <w:num w:numId="37">
    <w:abstractNumId w:val="20"/>
  </w:num>
  <w:num w:numId="38">
    <w:abstractNumId w:val="15"/>
  </w:num>
  <w:num w:numId="39">
    <w:abstractNumId w:val="9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embedTrueTypeFonts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59"/>
    <w:rsid w:val="00004929"/>
    <w:rsid w:val="000149AD"/>
    <w:rsid w:val="000174E5"/>
    <w:rsid w:val="00032615"/>
    <w:rsid w:val="000465B1"/>
    <w:rsid w:val="00076804"/>
    <w:rsid w:val="000B0319"/>
    <w:rsid w:val="000B43DD"/>
    <w:rsid w:val="000B5029"/>
    <w:rsid w:val="000C4EF7"/>
    <w:rsid w:val="000D6C95"/>
    <w:rsid w:val="000F7F05"/>
    <w:rsid w:val="00110241"/>
    <w:rsid w:val="00111D45"/>
    <w:rsid w:val="00142DC8"/>
    <w:rsid w:val="00160E57"/>
    <w:rsid w:val="001625C9"/>
    <w:rsid w:val="0018329E"/>
    <w:rsid w:val="0019073B"/>
    <w:rsid w:val="001A138A"/>
    <w:rsid w:val="001C5155"/>
    <w:rsid w:val="001D01EC"/>
    <w:rsid w:val="001D5E1E"/>
    <w:rsid w:val="0026512A"/>
    <w:rsid w:val="00285E0A"/>
    <w:rsid w:val="002933FC"/>
    <w:rsid w:val="00297F48"/>
    <w:rsid w:val="002E2601"/>
    <w:rsid w:val="002E3689"/>
    <w:rsid w:val="002F1100"/>
    <w:rsid w:val="002F444B"/>
    <w:rsid w:val="003026CF"/>
    <w:rsid w:val="00305C5D"/>
    <w:rsid w:val="003068F0"/>
    <w:rsid w:val="003219A9"/>
    <w:rsid w:val="00347858"/>
    <w:rsid w:val="00350A42"/>
    <w:rsid w:val="003C0404"/>
    <w:rsid w:val="003C4BE2"/>
    <w:rsid w:val="003C7243"/>
    <w:rsid w:val="003D14DD"/>
    <w:rsid w:val="003E58EF"/>
    <w:rsid w:val="003E5B32"/>
    <w:rsid w:val="003F6F3E"/>
    <w:rsid w:val="004029B9"/>
    <w:rsid w:val="00414821"/>
    <w:rsid w:val="004173DA"/>
    <w:rsid w:val="004508E3"/>
    <w:rsid w:val="00470A1B"/>
    <w:rsid w:val="004A14BC"/>
    <w:rsid w:val="004A3A5D"/>
    <w:rsid w:val="004A78A0"/>
    <w:rsid w:val="004D35DB"/>
    <w:rsid w:val="004D45CE"/>
    <w:rsid w:val="004E5510"/>
    <w:rsid w:val="004F39C3"/>
    <w:rsid w:val="00552ED6"/>
    <w:rsid w:val="005A16F4"/>
    <w:rsid w:val="005D02D0"/>
    <w:rsid w:val="005D69F1"/>
    <w:rsid w:val="005E113B"/>
    <w:rsid w:val="005F2F80"/>
    <w:rsid w:val="005F7BA0"/>
    <w:rsid w:val="00627E47"/>
    <w:rsid w:val="006309FE"/>
    <w:rsid w:val="006352D9"/>
    <w:rsid w:val="00646DF0"/>
    <w:rsid w:val="006608BE"/>
    <w:rsid w:val="00663D98"/>
    <w:rsid w:val="00664CA9"/>
    <w:rsid w:val="00664F78"/>
    <w:rsid w:val="0068373B"/>
    <w:rsid w:val="006878E1"/>
    <w:rsid w:val="006A655C"/>
    <w:rsid w:val="006B720D"/>
    <w:rsid w:val="006C1E93"/>
    <w:rsid w:val="006F1CB1"/>
    <w:rsid w:val="00722F27"/>
    <w:rsid w:val="00727523"/>
    <w:rsid w:val="00734F73"/>
    <w:rsid w:val="00736EEA"/>
    <w:rsid w:val="00750AAB"/>
    <w:rsid w:val="007C5282"/>
    <w:rsid w:val="007E0470"/>
    <w:rsid w:val="007F6DEF"/>
    <w:rsid w:val="0080447F"/>
    <w:rsid w:val="00812CC7"/>
    <w:rsid w:val="00816E75"/>
    <w:rsid w:val="00836A55"/>
    <w:rsid w:val="00842219"/>
    <w:rsid w:val="00857DEF"/>
    <w:rsid w:val="008643D7"/>
    <w:rsid w:val="008810C4"/>
    <w:rsid w:val="008842D6"/>
    <w:rsid w:val="008A4EA8"/>
    <w:rsid w:val="008D48ED"/>
    <w:rsid w:val="008D59E5"/>
    <w:rsid w:val="008E4421"/>
    <w:rsid w:val="008F0944"/>
    <w:rsid w:val="008F14B6"/>
    <w:rsid w:val="008F3191"/>
    <w:rsid w:val="00902094"/>
    <w:rsid w:val="00932497"/>
    <w:rsid w:val="00941024"/>
    <w:rsid w:val="00956EC6"/>
    <w:rsid w:val="009A4079"/>
    <w:rsid w:val="009A5D6C"/>
    <w:rsid w:val="009B242A"/>
    <w:rsid w:val="009C3259"/>
    <w:rsid w:val="009E1404"/>
    <w:rsid w:val="00A01159"/>
    <w:rsid w:val="00A06475"/>
    <w:rsid w:val="00A07251"/>
    <w:rsid w:val="00A24F01"/>
    <w:rsid w:val="00A43F94"/>
    <w:rsid w:val="00A519A7"/>
    <w:rsid w:val="00A921A1"/>
    <w:rsid w:val="00A97089"/>
    <w:rsid w:val="00AA37CB"/>
    <w:rsid w:val="00AB1C32"/>
    <w:rsid w:val="00AD6822"/>
    <w:rsid w:val="00AE0798"/>
    <w:rsid w:val="00B17073"/>
    <w:rsid w:val="00B2358E"/>
    <w:rsid w:val="00B402EC"/>
    <w:rsid w:val="00B4532A"/>
    <w:rsid w:val="00B56C46"/>
    <w:rsid w:val="00B60D13"/>
    <w:rsid w:val="00B65973"/>
    <w:rsid w:val="00BA30AE"/>
    <w:rsid w:val="00BD1E36"/>
    <w:rsid w:val="00C25704"/>
    <w:rsid w:val="00C4248D"/>
    <w:rsid w:val="00C66FEB"/>
    <w:rsid w:val="00C7588A"/>
    <w:rsid w:val="00C97087"/>
    <w:rsid w:val="00CA1BA6"/>
    <w:rsid w:val="00CA74C0"/>
    <w:rsid w:val="00CD012F"/>
    <w:rsid w:val="00CD54BA"/>
    <w:rsid w:val="00CE4522"/>
    <w:rsid w:val="00D060CA"/>
    <w:rsid w:val="00D06FD5"/>
    <w:rsid w:val="00D255BD"/>
    <w:rsid w:val="00D4534D"/>
    <w:rsid w:val="00D64D6C"/>
    <w:rsid w:val="00D73610"/>
    <w:rsid w:val="00D96FB6"/>
    <w:rsid w:val="00DC7662"/>
    <w:rsid w:val="00DD0660"/>
    <w:rsid w:val="00E22065"/>
    <w:rsid w:val="00E2792A"/>
    <w:rsid w:val="00E31E48"/>
    <w:rsid w:val="00E37DFE"/>
    <w:rsid w:val="00E509B9"/>
    <w:rsid w:val="00E80180"/>
    <w:rsid w:val="00E94C43"/>
    <w:rsid w:val="00EB3C16"/>
    <w:rsid w:val="00EC42E0"/>
    <w:rsid w:val="00ED05BF"/>
    <w:rsid w:val="00ED3170"/>
    <w:rsid w:val="00EF0417"/>
    <w:rsid w:val="00EF50E0"/>
    <w:rsid w:val="00F14132"/>
    <w:rsid w:val="00F22E22"/>
    <w:rsid w:val="00F63498"/>
    <w:rsid w:val="00F67A9C"/>
    <w:rsid w:val="00FC085C"/>
    <w:rsid w:val="00FC12CA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42A"/>
    <w:pPr>
      <w:spacing w:after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6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243"/>
  </w:style>
  <w:style w:type="paragraph" w:styleId="Footer">
    <w:name w:val="footer"/>
    <w:basedOn w:val="Normal"/>
    <w:link w:val="FooterChar"/>
    <w:uiPriority w:val="99"/>
    <w:unhideWhenUsed/>
    <w:rsid w:val="003C7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243"/>
  </w:style>
  <w:style w:type="paragraph" w:styleId="BalloonText">
    <w:name w:val="Balloon Text"/>
    <w:basedOn w:val="Normal"/>
    <w:link w:val="BalloonTextChar"/>
    <w:uiPriority w:val="99"/>
    <w:semiHidden/>
    <w:unhideWhenUsed/>
    <w:rsid w:val="003C7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2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4C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ertext">
    <w:name w:val="Header text"/>
    <w:basedOn w:val="Normal"/>
    <w:link w:val="HeadertextZnak"/>
    <w:qFormat/>
    <w:rsid w:val="00664CA9"/>
    <w:pPr>
      <w:autoSpaceDE w:val="0"/>
      <w:autoSpaceDN w:val="0"/>
      <w:adjustRightInd w:val="0"/>
      <w:spacing w:after="0" w:line="240" w:lineRule="auto"/>
    </w:pPr>
    <w:rPr>
      <w:rFonts w:asciiTheme="majorHAnsi" w:hAnsiTheme="majorHAnsi" w:cstheme="majorHAnsi"/>
      <w:color w:val="243E79"/>
      <w:sz w:val="20"/>
      <w:szCs w:val="20"/>
    </w:rPr>
  </w:style>
  <w:style w:type="paragraph" w:customStyle="1" w:styleId="Wcicienormalne1">
    <w:name w:val="Wcięcie normalne1"/>
    <w:basedOn w:val="Normal"/>
    <w:link w:val="NormalindentZnak1"/>
    <w:rsid w:val="003026CF"/>
    <w:pPr>
      <w:ind w:firstLine="340"/>
    </w:pPr>
    <w:rPr>
      <w:rFonts w:ascii="Arial" w:hAnsi="Arial" w:cs="Arial"/>
      <w:szCs w:val="24"/>
    </w:rPr>
  </w:style>
  <w:style w:type="table" w:customStyle="1" w:styleId="Table">
    <w:name w:val="Table"/>
    <w:basedOn w:val="TableTheme"/>
    <w:uiPriority w:val="99"/>
    <w:rsid w:val="004508E3"/>
    <w:pPr>
      <w:spacing w:after="0" w:line="240" w:lineRule="auto"/>
      <w:jc w:val="center"/>
    </w:pPr>
    <w:rPr>
      <w:rFonts w:ascii="Arial" w:hAnsi="Arial"/>
      <w:sz w:val="20"/>
      <w:szCs w:val="20"/>
    </w:rPr>
    <w:tblPr>
      <w:tblBorders>
        <w:top w:val="single" w:sz="12" w:space="0" w:color="BFBFBF" w:themeColor="background1" w:themeShade="BF"/>
        <w:left w:val="single" w:sz="12" w:space="0" w:color="BFBFBF" w:themeColor="background1" w:themeShade="BF"/>
        <w:bottom w:val="single" w:sz="12" w:space="0" w:color="BFBFBF" w:themeColor="background1" w:themeShade="BF"/>
        <w:right w:val="single" w:sz="12" w:space="0" w:color="BFBFBF" w:themeColor="background1" w:themeShade="BF"/>
        <w:insideH w:val="single" w:sz="12" w:space="0" w:color="BFBFBF" w:themeColor="background1" w:themeShade="BF"/>
        <w:insideV w:val="single" w:sz="12" w:space="0" w:color="BFBFBF" w:themeColor="background1" w:themeShade="BF"/>
      </w:tblBorders>
    </w:tblPr>
    <w:tcPr>
      <w:vAlign w:val="center"/>
    </w:tcPr>
    <w:tblStylePr w:type="firstRow">
      <w:rPr>
        <w:rFonts w:asciiTheme="majorHAnsi" w:hAnsiTheme="majorHAnsi"/>
        <w:b/>
      </w:rPr>
    </w:tblStylePr>
  </w:style>
  <w:style w:type="paragraph" w:customStyle="1" w:styleId="2levelbullet">
    <w:name w:val="2 level bullet"/>
    <w:basedOn w:val="Normal"/>
    <w:link w:val="2levelbulletZnak"/>
    <w:qFormat/>
    <w:rsid w:val="00664CA9"/>
    <w:pPr>
      <w:numPr>
        <w:ilvl w:val="1"/>
        <w:numId w:val="12"/>
      </w:numPr>
      <w:spacing w:before="120" w:after="120"/>
      <w:ind w:left="1775" w:hanging="357"/>
      <w:contextualSpacing/>
    </w:pPr>
    <w:rPr>
      <w:rFonts w:ascii="Arial" w:hAnsi="Arial" w:cs="Arial"/>
      <w:szCs w:val="24"/>
    </w:rPr>
  </w:style>
  <w:style w:type="paragraph" w:customStyle="1" w:styleId="3levelbullet">
    <w:name w:val="3 level bullet"/>
    <w:basedOn w:val="Normal"/>
    <w:link w:val="3levelbulletZnak"/>
    <w:qFormat/>
    <w:rsid w:val="00664CA9"/>
    <w:pPr>
      <w:numPr>
        <w:ilvl w:val="2"/>
        <w:numId w:val="14"/>
      </w:numPr>
      <w:spacing w:before="120" w:after="120"/>
      <w:ind w:left="2495" w:hanging="357"/>
      <w:contextualSpacing/>
    </w:pPr>
    <w:rPr>
      <w:rFonts w:ascii="Arial" w:hAnsi="Arial" w:cs="Arial"/>
      <w:szCs w:val="24"/>
    </w:rPr>
  </w:style>
  <w:style w:type="character" w:customStyle="1" w:styleId="2levelbulletZnak">
    <w:name w:val="2 level bullet Znak"/>
    <w:basedOn w:val="DefaultParagraphFont"/>
    <w:link w:val="2levelbullet"/>
    <w:rsid w:val="00664CA9"/>
    <w:rPr>
      <w:rFonts w:ascii="Arial" w:hAnsi="Arial" w:cs="Arial"/>
      <w:sz w:val="24"/>
      <w:szCs w:val="24"/>
    </w:rPr>
  </w:style>
  <w:style w:type="paragraph" w:customStyle="1" w:styleId="4levelbullet">
    <w:name w:val="4 level bullet"/>
    <w:basedOn w:val="Normal"/>
    <w:link w:val="4levelbulletZnak"/>
    <w:qFormat/>
    <w:rsid w:val="00664CA9"/>
    <w:pPr>
      <w:numPr>
        <w:ilvl w:val="3"/>
        <w:numId w:val="16"/>
      </w:numPr>
      <w:spacing w:before="120" w:after="120"/>
      <w:ind w:left="3215" w:hanging="357"/>
      <w:contextualSpacing/>
    </w:pPr>
    <w:rPr>
      <w:rFonts w:ascii="Arial" w:hAnsi="Arial" w:cs="Arial"/>
      <w:szCs w:val="24"/>
    </w:rPr>
  </w:style>
  <w:style w:type="character" w:customStyle="1" w:styleId="3levelbulletZnak">
    <w:name w:val="3 level bullet Znak"/>
    <w:basedOn w:val="DefaultParagraphFont"/>
    <w:link w:val="3levelbullet"/>
    <w:rsid w:val="00664CA9"/>
    <w:rPr>
      <w:rFonts w:ascii="Arial" w:hAnsi="Arial" w:cs="Arial"/>
      <w:sz w:val="24"/>
      <w:szCs w:val="24"/>
    </w:rPr>
  </w:style>
  <w:style w:type="paragraph" w:customStyle="1" w:styleId="1levelbullet">
    <w:name w:val="1 level bullet"/>
    <w:basedOn w:val="Wcicienormalne1"/>
    <w:link w:val="1levelbulletZnak"/>
    <w:qFormat/>
    <w:rsid w:val="00664CA9"/>
    <w:pPr>
      <w:numPr>
        <w:numId w:val="19"/>
      </w:numPr>
      <w:spacing w:before="120" w:after="120"/>
      <w:ind w:left="1054" w:hanging="357"/>
      <w:contextualSpacing/>
    </w:pPr>
  </w:style>
  <w:style w:type="character" w:customStyle="1" w:styleId="4levelbulletZnak">
    <w:name w:val="4 level bullet Znak"/>
    <w:basedOn w:val="DefaultParagraphFont"/>
    <w:link w:val="4levelbullet"/>
    <w:rsid w:val="00664CA9"/>
    <w:rPr>
      <w:rFonts w:ascii="Arial" w:hAnsi="Arial" w:cs="Arial"/>
      <w:sz w:val="24"/>
      <w:szCs w:val="24"/>
    </w:rPr>
  </w:style>
  <w:style w:type="paragraph" w:customStyle="1" w:styleId="Pagenumbers">
    <w:name w:val="Page numbers"/>
    <w:basedOn w:val="Footer"/>
    <w:link w:val="PagenumbersZnak"/>
    <w:qFormat/>
    <w:rsid w:val="00664CA9"/>
    <w:pPr>
      <w:jc w:val="right"/>
    </w:pPr>
    <w:rPr>
      <w:b/>
      <w:color w:val="1F497D" w:themeColor="text2"/>
      <w:sz w:val="20"/>
    </w:rPr>
  </w:style>
  <w:style w:type="character" w:customStyle="1" w:styleId="NormalindentZnak1">
    <w:name w:val="Normal indent Znak1"/>
    <w:basedOn w:val="DefaultParagraphFont"/>
    <w:link w:val="Wcicienormalne1"/>
    <w:rsid w:val="003026CF"/>
    <w:rPr>
      <w:rFonts w:ascii="Arial" w:hAnsi="Arial" w:cs="Arial"/>
      <w:sz w:val="24"/>
      <w:szCs w:val="24"/>
    </w:rPr>
  </w:style>
  <w:style w:type="character" w:customStyle="1" w:styleId="1levelbulletZnak">
    <w:name w:val="1 level bullet Znak"/>
    <w:basedOn w:val="NormalindentZnak1"/>
    <w:link w:val="1levelbullet"/>
    <w:rsid w:val="00664CA9"/>
    <w:rPr>
      <w:rFonts w:ascii="Arial" w:hAnsi="Arial" w:cs="Arial"/>
      <w:sz w:val="24"/>
      <w:szCs w:val="24"/>
    </w:rPr>
  </w:style>
  <w:style w:type="character" w:customStyle="1" w:styleId="HeadertextZnak">
    <w:name w:val="Header text Znak"/>
    <w:basedOn w:val="DefaultParagraphFont"/>
    <w:link w:val="Headertext"/>
    <w:rsid w:val="00664CA9"/>
    <w:rPr>
      <w:rFonts w:asciiTheme="majorHAnsi" w:hAnsiTheme="majorHAnsi" w:cstheme="majorHAnsi"/>
      <w:color w:val="243E79"/>
      <w:sz w:val="20"/>
      <w:szCs w:val="20"/>
    </w:rPr>
  </w:style>
  <w:style w:type="paragraph" w:customStyle="1" w:styleId="title1level">
    <w:name w:val="title 1 level"/>
    <w:basedOn w:val="Heading1"/>
    <w:link w:val="title1levelZnak"/>
    <w:rsid w:val="006352D9"/>
    <w:pPr>
      <w:spacing w:before="0"/>
    </w:pPr>
    <w:rPr>
      <w:b/>
      <w:color w:val="1F497D" w:themeColor="text2"/>
      <w:sz w:val="44"/>
    </w:rPr>
  </w:style>
  <w:style w:type="character" w:customStyle="1" w:styleId="PagenumbersZnak">
    <w:name w:val="Page numbers Znak"/>
    <w:basedOn w:val="FooterChar"/>
    <w:link w:val="Pagenumbers"/>
    <w:rsid w:val="00664CA9"/>
    <w:rPr>
      <w:b/>
      <w:color w:val="1F497D" w:themeColor="text2"/>
      <w:sz w:val="20"/>
    </w:rPr>
  </w:style>
  <w:style w:type="paragraph" w:customStyle="1" w:styleId="title2level">
    <w:name w:val="title 2 level"/>
    <w:basedOn w:val="Heading1"/>
    <w:link w:val="title2levelZnak"/>
    <w:qFormat/>
    <w:rsid w:val="00664CA9"/>
    <w:pPr>
      <w:spacing w:before="0"/>
    </w:pPr>
    <w:rPr>
      <w:b/>
      <w:color w:val="333333"/>
      <w:sz w:val="40"/>
    </w:rPr>
  </w:style>
  <w:style w:type="character" w:customStyle="1" w:styleId="title1levelZnak">
    <w:name w:val="title 1 level Znak"/>
    <w:basedOn w:val="Heading1Char"/>
    <w:link w:val="title1level"/>
    <w:rsid w:val="006352D9"/>
    <w:rPr>
      <w:rFonts w:asciiTheme="majorHAnsi" w:eastAsiaTheme="majorEastAsia" w:hAnsiTheme="majorHAnsi" w:cstheme="majorBidi"/>
      <w:b/>
      <w:color w:val="1F497D" w:themeColor="text2"/>
      <w:sz w:val="44"/>
      <w:szCs w:val="32"/>
    </w:rPr>
  </w:style>
  <w:style w:type="paragraph" w:customStyle="1" w:styleId="title3level">
    <w:name w:val="title 3 level"/>
    <w:basedOn w:val="Normal"/>
    <w:link w:val="title3levelZnak"/>
    <w:qFormat/>
    <w:rsid w:val="00664CA9"/>
    <w:pPr>
      <w:spacing w:after="0"/>
    </w:pPr>
    <w:rPr>
      <w:b/>
      <w:color w:val="1F497D" w:themeColor="text2"/>
      <w:sz w:val="34"/>
    </w:rPr>
  </w:style>
  <w:style w:type="character" w:customStyle="1" w:styleId="title2levelZnak">
    <w:name w:val="title 2 level Znak"/>
    <w:basedOn w:val="Heading1Char"/>
    <w:link w:val="title2level"/>
    <w:rsid w:val="00664CA9"/>
    <w:rPr>
      <w:rFonts w:asciiTheme="majorHAnsi" w:eastAsiaTheme="majorEastAsia" w:hAnsiTheme="majorHAnsi" w:cstheme="majorBidi"/>
      <w:b/>
      <w:color w:val="333333"/>
      <w:sz w:val="40"/>
      <w:szCs w:val="32"/>
    </w:rPr>
  </w:style>
  <w:style w:type="paragraph" w:customStyle="1" w:styleId="title4level">
    <w:name w:val="title 4 level"/>
    <w:basedOn w:val="Normal"/>
    <w:link w:val="title4levelZnak"/>
    <w:qFormat/>
    <w:rsid w:val="00664CA9"/>
    <w:pPr>
      <w:spacing w:after="0"/>
    </w:pPr>
    <w:rPr>
      <w:b/>
      <w:color w:val="1F497D" w:themeColor="text2"/>
      <w:sz w:val="28"/>
    </w:rPr>
  </w:style>
  <w:style w:type="character" w:customStyle="1" w:styleId="title3levelZnak">
    <w:name w:val="title 3 level Znak"/>
    <w:basedOn w:val="DefaultParagraphFont"/>
    <w:link w:val="title3level"/>
    <w:rsid w:val="00664CA9"/>
    <w:rPr>
      <w:b/>
      <w:color w:val="1F497D" w:themeColor="text2"/>
      <w:sz w:val="34"/>
    </w:rPr>
  </w:style>
  <w:style w:type="character" w:customStyle="1" w:styleId="title4levelZnak">
    <w:name w:val="title 4 level Znak"/>
    <w:basedOn w:val="DefaultParagraphFont"/>
    <w:link w:val="title4level"/>
    <w:rsid w:val="00664CA9"/>
    <w:rPr>
      <w:b/>
      <w:color w:val="1F497D" w:themeColor="text2"/>
      <w:sz w:val="28"/>
    </w:rPr>
  </w:style>
  <w:style w:type="paragraph" w:customStyle="1" w:styleId="title5level">
    <w:name w:val="title 5 level"/>
    <w:basedOn w:val="Normal"/>
    <w:qFormat/>
    <w:rsid w:val="00664CA9"/>
    <w:pPr>
      <w:spacing w:after="0"/>
    </w:pPr>
    <w:rPr>
      <w:b/>
      <w:color w:val="1F497D" w:themeColor="text2"/>
      <w:sz w:val="22"/>
    </w:rPr>
  </w:style>
  <w:style w:type="paragraph" w:styleId="ListParagraph">
    <w:name w:val="List Paragraph"/>
    <w:basedOn w:val="Normal"/>
    <w:uiPriority w:val="34"/>
    <w:qFormat/>
    <w:rsid w:val="00664CA9"/>
    <w:pPr>
      <w:ind w:left="720"/>
      <w:contextualSpacing/>
    </w:pPr>
  </w:style>
  <w:style w:type="table" w:styleId="TableGrid">
    <w:name w:val="Table Grid"/>
    <w:basedOn w:val="TableNormal"/>
    <w:uiPriority w:val="59"/>
    <w:rsid w:val="0073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734F73"/>
    <w:pPr>
      <w:spacing w:after="24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angetabletext">
    <w:name w:val="Orange table text"/>
    <w:basedOn w:val="DefaultParagraphFont"/>
    <w:uiPriority w:val="1"/>
    <w:qFormat/>
    <w:rsid w:val="00D64D6C"/>
    <w:rPr>
      <w:rFonts w:ascii="Arial" w:hAnsi="Arial"/>
      <w:color w:val="F26E24"/>
      <w:sz w:val="22"/>
      <w:szCs w:val="20"/>
    </w:rPr>
  </w:style>
  <w:style w:type="paragraph" w:customStyle="1" w:styleId="title6level">
    <w:name w:val="title 6 level"/>
    <w:basedOn w:val="title5level"/>
    <w:qFormat/>
    <w:rsid w:val="00FC085C"/>
    <w:pPr>
      <w:contextualSpacing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61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F4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4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4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44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42A"/>
    <w:pPr>
      <w:spacing w:after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6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243"/>
  </w:style>
  <w:style w:type="paragraph" w:styleId="Footer">
    <w:name w:val="footer"/>
    <w:basedOn w:val="Normal"/>
    <w:link w:val="FooterChar"/>
    <w:uiPriority w:val="99"/>
    <w:unhideWhenUsed/>
    <w:rsid w:val="003C7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243"/>
  </w:style>
  <w:style w:type="paragraph" w:styleId="BalloonText">
    <w:name w:val="Balloon Text"/>
    <w:basedOn w:val="Normal"/>
    <w:link w:val="BalloonTextChar"/>
    <w:uiPriority w:val="99"/>
    <w:semiHidden/>
    <w:unhideWhenUsed/>
    <w:rsid w:val="003C7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2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4C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ertext">
    <w:name w:val="Header text"/>
    <w:basedOn w:val="Normal"/>
    <w:link w:val="HeadertextZnak"/>
    <w:qFormat/>
    <w:rsid w:val="00664CA9"/>
    <w:pPr>
      <w:autoSpaceDE w:val="0"/>
      <w:autoSpaceDN w:val="0"/>
      <w:adjustRightInd w:val="0"/>
      <w:spacing w:after="0" w:line="240" w:lineRule="auto"/>
    </w:pPr>
    <w:rPr>
      <w:rFonts w:asciiTheme="majorHAnsi" w:hAnsiTheme="majorHAnsi" w:cstheme="majorHAnsi"/>
      <w:color w:val="243E79"/>
      <w:sz w:val="20"/>
      <w:szCs w:val="20"/>
    </w:rPr>
  </w:style>
  <w:style w:type="paragraph" w:customStyle="1" w:styleId="Wcicienormalne1">
    <w:name w:val="Wcięcie normalne1"/>
    <w:basedOn w:val="Normal"/>
    <w:link w:val="NormalindentZnak1"/>
    <w:rsid w:val="003026CF"/>
    <w:pPr>
      <w:ind w:firstLine="340"/>
    </w:pPr>
    <w:rPr>
      <w:rFonts w:ascii="Arial" w:hAnsi="Arial" w:cs="Arial"/>
      <w:szCs w:val="24"/>
    </w:rPr>
  </w:style>
  <w:style w:type="table" w:customStyle="1" w:styleId="Table">
    <w:name w:val="Table"/>
    <w:basedOn w:val="TableTheme"/>
    <w:uiPriority w:val="99"/>
    <w:rsid w:val="004508E3"/>
    <w:pPr>
      <w:spacing w:after="0" w:line="240" w:lineRule="auto"/>
      <w:jc w:val="center"/>
    </w:pPr>
    <w:rPr>
      <w:rFonts w:ascii="Arial" w:hAnsi="Arial"/>
      <w:sz w:val="20"/>
      <w:szCs w:val="20"/>
    </w:rPr>
    <w:tblPr>
      <w:tblBorders>
        <w:top w:val="single" w:sz="12" w:space="0" w:color="BFBFBF" w:themeColor="background1" w:themeShade="BF"/>
        <w:left w:val="single" w:sz="12" w:space="0" w:color="BFBFBF" w:themeColor="background1" w:themeShade="BF"/>
        <w:bottom w:val="single" w:sz="12" w:space="0" w:color="BFBFBF" w:themeColor="background1" w:themeShade="BF"/>
        <w:right w:val="single" w:sz="12" w:space="0" w:color="BFBFBF" w:themeColor="background1" w:themeShade="BF"/>
        <w:insideH w:val="single" w:sz="12" w:space="0" w:color="BFBFBF" w:themeColor="background1" w:themeShade="BF"/>
        <w:insideV w:val="single" w:sz="12" w:space="0" w:color="BFBFBF" w:themeColor="background1" w:themeShade="BF"/>
      </w:tblBorders>
    </w:tblPr>
    <w:tcPr>
      <w:vAlign w:val="center"/>
    </w:tcPr>
    <w:tblStylePr w:type="firstRow">
      <w:rPr>
        <w:rFonts w:asciiTheme="majorHAnsi" w:hAnsiTheme="majorHAnsi"/>
        <w:b/>
      </w:rPr>
    </w:tblStylePr>
  </w:style>
  <w:style w:type="paragraph" w:customStyle="1" w:styleId="2levelbullet">
    <w:name w:val="2 level bullet"/>
    <w:basedOn w:val="Normal"/>
    <w:link w:val="2levelbulletZnak"/>
    <w:qFormat/>
    <w:rsid w:val="00664CA9"/>
    <w:pPr>
      <w:numPr>
        <w:ilvl w:val="1"/>
        <w:numId w:val="12"/>
      </w:numPr>
      <w:spacing w:before="120" w:after="120"/>
      <w:ind w:left="1775" w:hanging="357"/>
      <w:contextualSpacing/>
    </w:pPr>
    <w:rPr>
      <w:rFonts w:ascii="Arial" w:hAnsi="Arial" w:cs="Arial"/>
      <w:szCs w:val="24"/>
    </w:rPr>
  </w:style>
  <w:style w:type="paragraph" w:customStyle="1" w:styleId="3levelbullet">
    <w:name w:val="3 level bullet"/>
    <w:basedOn w:val="Normal"/>
    <w:link w:val="3levelbulletZnak"/>
    <w:qFormat/>
    <w:rsid w:val="00664CA9"/>
    <w:pPr>
      <w:numPr>
        <w:ilvl w:val="2"/>
        <w:numId w:val="14"/>
      </w:numPr>
      <w:spacing w:before="120" w:after="120"/>
      <w:ind w:left="2495" w:hanging="357"/>
      <w:contextualSpacing/>
    </w:pPr>
    <w:rPr>
      <w:rFonts w:ascii="Arial" w:hAnsi="Arial" w:cs="Arial"/>
      <w:szCs w:val="24"/>
    </w:rPr>
  </w:style>
  <w:style w:type="character" w:customStyle="1" w:styleId="2levelbulletZnak">
    <w:name w:val="2 level bullet Znak"/>
    <w:basedOn w:val="DefaultParagraphFont"/>
    <w:link w:val="2levelbullet"/>
    <w:rsid w:val="00664CA9"/>
    <w:rPr>
      <w:rFonts w:ascii="Arial" w:hAnsi="Arial" w:cs="Arial"/>
      <w:sz w:val="24"/>
      <w:szCs w:val="24"/>
    </w:rPr>
  </w:style>
  <w:style w:type="paragraph" w:customStyle="1" w:styleId="4levelbullet">
    <w:name w:val="4 level bullet"/>
    <w:basedOn w:val="Normal"/>
    <w:link w:val="4levelbulletZnak"/>
    <w:qFormat/>
    <w:rsid w:val="00664CA9"/>
    <w:pPr>
      <w:numPr>
        <w:ilvl w:val="3"/>
        <w:numId w:val="16"/>
      </w:numPr>
      <w:spacing w:before="120" w:after="120"/>
      <w:ind w:left="3215" w:hanging="357"/>
      <w:contextualSpacing/>
    </w:pPr>
    <w:rPr>
      <w:rFonts w:ascii="Arial" w:hAnsi="Arial" w:cs="Arial"/>
      <w:szCs w:val="24"/>
    </w:rPr>
  </w:style>
  <w:style w:type="character" w:customStyle="1" w:styleId="3levelbulletZnak">
    <w:name w:val="3 level bullet Znak"/>
    <w:basedOn w:val="DefaultParagraphFont"/>
    <w:link w:val="3levelbullet"/>
    <w:rsid w:val="00664CA9"/>
    <w:rPr>
      <w:rFonts w:ascii="Arial" w:hAnsi="Arial" w:cs="Arial"/>
      <w:sz w:val="24"/>
      <w:szCs w:val="24"/>
    </w:rPr>
  </w:style>
  <w:style w:type="paragraph" w:customStyle="1" w:styleId="1levelbullet">
    <w:name w:val="1 level bullet"/>
    <w:basedOn w:val="Wcicienormalne1"/>
    <w:link w:val="1levelbulletZnak"/>
    <w:qFormat/>
    <w:rsid w:val="00664CA9"/>
    <w:pPr>
      <w:numPr>
        <w:numId w:val="19"/>
      </w:numPr>
      <w:spacing w:before="120" w:after="120"/>
      <w:ind w:left="1054" w:hanging="357"/>
      <w:contextualSpacing/>
    </w:pPr>
  </w:style>
  <w:style w:type="character" w:customStyle="1" w:styleId="4levelbulletZnak">
    <w:name w:val="4 level bullet Znak"/>
    <w:basedOn w:val="DefaultParagraphFont"/>
    <w:link w:val="4levelbullet"/>
    <w:rsid w:val="00664CA9"/>
    <w:rPr>
      <w:rFonts w:ascii="Arial" w:hAnsi="Arial" w:cs="Arial"/>
      <w:sz w:val="24"/>
      <w:szCs w:val="24"/>
    </w:rPr>
  </w:style>
  <w:style w:type="paragraph" w:customStyle="1" w:styleId="Pagenumbers">
    <w:name w:val="Page numbers"/>
    <w:basedOn w:val="Footer"/>
    <w:link w:val="PagenumbersZnak"/>
    <w:qFormat/>
    <w:rsid w:val="00664CA9"/>
    <w:pPr>
      <w:jc w:val="right"/>
    </w:pPr>
    <w:rPr>
      <w:b/>
      <w:color w:val="1F497D" w:themeColor="text2"/>
      <w:sz w:val="20"/>
    </w:rPr>
  </w:style>
  <w:style w:type="character" w:customStyle="1" w:styleId="NormalindentZnak1">
    <w:name w:val="Normal indent Znak1"/>
    <w:basedOn w:val="DefaultParagraphFont"/>
    <w:link w:val="Wcicienormalne1"/>
    <w:rsid w:val="003026CF"/>
    <w:rPr>
      <w:rFonts w:ascii="Arial" w:hAnsi="Arial" w:cs="Arial"/>
      <w:sz w:val="24"/>
      <w:szCs w:val="24"/>
    </w:rPr>
  </w:style>
  <w:style w:type="character" w:customStyle="1" w:styleId="1levelbulletZnak">
    <w:name w:val="1 level bullet Znak"/>
    <w:basedOn w:val="NormalindentZnak1"/>
    <w:link w:val="1levelbullet"/>
    <w:rsid w:val="00664CA9"/>
    <w:rPr>
      <w:rFonts w:ascii="Arial" w:hAnsi="Arial" w:cs="Arial"/>
      <w:sz w:val="24"/>
      <w:szCs w:val="24"/>
    </w:rPr>
  </w:style>
  <w:style w:type="character" w:customStyle="1" w:styleId="HeadertextZnak">
    <w:name w:val="Header text Znak"/>
    <w:basedOn w:val="DefaultParagraphFont"/>
    <w:link w:val="Headertext"/>
    <w:rsid w:val="00664CA9"/>
    <w:rPr>
      <w:rFonts w:asciiTheme="majorHAnsi" w:hAnsiTheme="majorHAnsi" w:cstheme="majorHAnsi"/>
      <w:color w:val="243E79"/>
      <w:sz w:val="20"/>
      <w:szCs w:val="20"/>
    </w:rPr>
  </w:style>
  <w:style w:type="paragraph" w:customStyle="1" w:styleId="title1level">
    <w:name w:val="title 1 level"/>
    <w:basedOn w:val="Heading1"/>
    <w:link w:val="title1levelZnak"/>
    <w:rsid w:val="006352D9"/>
    <w:pPr>
      <w:spacing w:before="0"/>
    </w:pPr>
    <w:rPr>
      <w:b/>
      <w:color w:val="1F497D" w:themeColor="text2"/>
      <w:sz w:val="44"/>
    </w:rPr>
  </w:style>
  <w:style w:type="character" w:customStyle="1" w:styleId="PagenumbersZnak">
    <w:name w:val="Page numbers Znak"/>
    <w:basedOn w:val="FooterChar"/>
    <w:link w:val="Pagenumbers"/>
    <w:rsid w:val="00664CA9"/>
    <w:rPr>
      <w:b/>
      <w:color w:val="1F497D" w:themeColor="text2"/>
      <w:sz w:val="20"/>
    </w:rPr>
  </w:style>
  <w:style w:type="paragraph" w:customStyle="1" w:styleId="title2level">
    <w:name w:val="title 2 level"/>
    <w:basedOn w:val="Heading1"/>
    <w:link w:val="title2levelZnak"/>
    <w:qFormat/>
    <w:rsid w:val="00664CA9"/>
    <w:pPr>
      <w:spacing w:before="0"/>
    </w:pPr>
    <w:rPr>
      <w:b/>
      <w:color w:val="333333"/>
      <w:sz w:val="40"/>
    </w:rPr>
  </w:style>
  <w:style w:type="character" w:customStyle="1" w:styleId="title1levelZnak">
    <w:name w:val="title 1 level Znak"/>
    <w:basedOn w:val="Heading1Char"/>
    <w:link w:val="title1level"/>
    <w:rsid w:val="006352D9"/>
    <w:rPr>
      <w:rFonts w:asciiTheme="majorHAnsi" w:eastAsiaTheme="majorEastAsia" w:hAnsiTheme="majorHAnsi" w:cstheme="majorBidi"/>
      <w:b/>
      <w:color w:val="1F497D" w:themeColor="text2"/>
      <w:sz w:val="44"/>
      <w:szCs w:val="32"/>
    </w:rPr>
  </w:style>
  <w:style w:type="paragraph" w:customStyle="1" w:styleId="title3level">
    <w:name w:val="title 3 level"/>
    <w:basedOn w:val="Normal"/>
    <w:link w:val="title3levelZnak"/>
    <w:qFormat/>
    <w:rsid w:val="00664CA9"/>
    <w:pPr>
      <w:spacing w:after="0"/>
    </w:pPr>
    <w:rPr>
      <w:b/>
      <w:color w:val="1F497D" w:themeColor="text2"/>
      <w:sz w:val="34"/>
    </w:rPr>
  </w:style>
  <w:style w:type="character" w:customStyle="1" w:styleId="title2levelZnak">
    <w:name w:val="title 2 level Znak"/>
    <w:basedOn w:val="Heading1Char"/>
    <w:link w:val="title2level"/>
    <w:rsid w:val="00664CA9"/>
    <w:rPr>
      <w:rFonts w:asciiTheme="majorHAnsi" w:eastAsiaTheme="majorEastAsia" w:hAnsiTheme="majorHAnsi" w:cstheme="majorBidi"/>
      <w:b/>
      <w:color w:val="333333"/>
      <w:sz w:val="40"/>
      <w:szCs w:val="32"/>
    </w:rPr>
  </w:style>
  <w:style w:type="paragraph" w:customStyle="1" w:styleId="title4level">
    <w:name w:val="title 4 level"/>
    <w:basedOn w:val="Normal"/>
    <w:link w:val="title4levelZnak"/>
    <w:qFormat/>
    <w:rsid w:val="00664CA9"/>
    <w:pPr>
      <w:spacing w:after="0"/>
    </w:pPr>
    <w:rPr>
      <w:b/>
      <w:color w:val="1F497D" w:themeColor="text2"/>
      <w:sz w:val="28"/>
    </w:rPr>
  </w:style>
  <w:style w:type="character" w:customStyle="1" w:styleId="title3levelZnak">
    <w:name w:val="title 3 level Znak"/>
    <w:basedOn w:val="DefaultParagraphFont"/>
    <w:link w:val="title3level"/>
    <w:rsid w:val="00664CA9"/>
    <w:rPr>
      <w:b/>
      <w:color w:val="1F497D" w:themeColor="text2"/>
      <w:sz w:val="34"/>
    </w:rPr>
  </w:style>
  <w:style w:type="character" w:customStyle="1" w:styleId="title4levelZnak">
    <w:name w:val="title 4 level Znak"/>
    <w:basedOn w:val="DefaultParagraphFont"/>
    <w:link w:val="title4level"/>
    <w:rsid w:val="00664CA9"/>
    <w:rPr>
      <w:b/>
      <w:color w:val="1F497D" w:themeColor="text2"/>
      <w:sz w:val="28"/>
    </w:rPr>
  </w:style>
  <w:style w:type="paragraph" w:customStyle="1" w:styleId="title5level">
    <w:name w:val="title 5 level"/>
    <w:basedOn w:val="Normal"/>
    <w:qFormat/>
    <w:rsid w:val="00664CA9"/>
    <w:pPr>
      <w:spacing w:after="0"/>
    </w:pPr>
    <w:rPr>
      <w:b/>
      <w:color w:val="1F497D" w:themeColor="text2"/>
      <w:sz w:val="22"/>
    </w:rPr>
  </w:style>
  <w:style w:type="paragraph" w:styleId="ListParagraph">
    <w:name w:val="List Paragraph"/>
    <w:basedOn w:val="Normal"/>
    <w:uiPriority w:val="34"/>
    <w:qFormat/>
    <w:rsid w:val="00664CA9"/>
    <w:pPr>
      <w:ind w:left="720"/>
      <w:contextualSpacing/>
    </w:pPr>
  </w:style>
  <w:style w:type="table" w:styleId="TableGrid">
    <w:name w:val="Table Grid"/>
    <w:basedOn w:val="TableNormal"/>
    <w:uiPriority w:val="59"/>
    <w:rsid w:val="0073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734F73"/>
    <w:pPr>
      <w:spacing w:after="24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angetabletext">
    <w:name w:val="Orange table text"/>
    <w:basedOn w:val="DefaultParagraphFont"/>
    <w:uiPriority w:val="1"/>
    <w:qFormat/>
    <w:rsid w:val="00D64D6C"/>
    <w:rPr>
      <w:rFonts w:ascii="Arial" w:hAnsi="Arial"/>
      <w:color w:val="F26E24"/>
      <w:sz w:val="22"/>
      <w:szCs w:val="20"/>
    </w:rPr>
  </w:style>
  <w:style w:type="paragraph" w:customStyle="1" w:styleId="title6level">
    <w:name w:val="title 6 level"/>
    <w:basedOn w:val="title5level"/>
    <w:qFormat/>
    <w:rsid w:val="00FC085C"/>
    <w:pPr>
      <w:contextualSpacing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61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F4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4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4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4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uxTemplates\LuxWord\Corporate%20Stationery\luxoft_poland_zabierzow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EC2E0-99B4-47C1-907F-A42754FF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luxoft_poland_zabierzow</Template>
  <TotalTime>15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Gedzba, Mateusz</dc:creator>
  <cp:lastModifiedBy>Siewniak, Aneta</cp:lastModifiedBy>
  <cp:revision>6</cp:revision>
  <dcterms:created xsi:type="dcterms:W3CDTF">2016-10-06T13:03:00Z</dcterms:created>
  <dcterms:modified xsi:type="dcterms:W3CDTF">2016-10-06T13:58:00Z</dcterms:modified>
</cp:coreProperties>
</file>